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97649" w:rsidRDefault="00C46490"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3657600"/>
                                <a:ext cx="5912069" cy="1264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649" w:rsidRPr="001E44AF" w:rsidRDefault="004277DA" w:rsidP="004277D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80"/>
                                      <w:szCs w:val="80"/>
                                      <w:lang w:val="es-AR"/>
                                    </w:rPr>
                                  </w:pPr>
                                  <w:r w:rsidRPr="001E44AF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80"/>
                                      <w:szCs w:val="80"/>
                                      <w:lang w:val="es-AR"/>
                                    </w:rPr>
                                    <w:t>Trabajo Práctico Especial</w:t>
                                  </w:r>
                                </w:p>
                                <w:p w:rsidR="004277DA" w:rsidRPr="004277DA" w:rsidRDefault="004277DA" w:rsidP="004277D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40"/>
                                      <w:szCs w:val="40"/>
                                      <w:lang w:val="es-AR"/>
                                    </w:rPr>
                                  </w:pPr>
                                  <w:r w:rsidRPr="004277DA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40"/>
                                      <w:szCs w:val="40"/>
                                      <w:lang w:val="es-AR"/>
                                    </w:rPr>
                                    <w:t>Estructura de Datos y Algoritmos</w:t>
                                  </w:r>
                                </w:p>
                                <w:p w:rsidR="004277DA" w:rsidRPr="004277DA" w:rsidRDefault="004277DA" w:rsidP="004277D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80"/>
                                      <w:szCs w:val="80"/>
                                      <w:lang w:val="es-AR"/>
                                    </w:rPr>
                                  </w:pPr>
                                </w:p>
                                <w:p w:rsidR="00797649" w:rsidRPr="004277DA" w:rsidRDefault="00797649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649" w:rsidRDefault="004277DA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Hipergrafo</w:t>
                                  </w:r>
                                  <w:proofErr w:type="spellEnd"/>
                                  <w:r w:rsidR="00C46490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EED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camino</w:t>
                                  </w:r>
                                  <w:proofErr w:type="spellEnd"/>
                                  <w:r w:rsidR="00547EED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EED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mí</w:t>
                                  </w: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nimo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36576;width:59121;height:12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97649" w:rsidRPr="001E44AF" w:rsidRDefault="004277DA" w:rsidP="004277D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80"/>
                                <w:szCs w:val="80"/>
                                <w:lang w:val="es-AR"/>
                              </w:rPr>
                            </w:pPr>
                            <w:r w:rsidRPr="001E44AF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80"/>
                                <w:szCs w:val="80"/>
                                <w:lang w:val="es-AR"/>
                              </w:rPr>
                              <w:t>Trabajo Práctico Especial</w:t>
                            </w:r>
                          </w:p>
                          <w:p w:rsidR="004277DA" w:rsidRPr="004277DA" w:rsidRDefault="004277DA" w:rsidP="004277D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4277DA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>Estructura de Datos y Algoritmos</w:t>
                            </w:r>
                          </w:p>
                          <w:p w:rsidR="004277DA" w:rsidRPr="004277DA" w:rsidRDefault="004277DA" w:rsidP="004277DA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80"/>
                                <w:szCs w:val="80"/>
                                <w:lang w:val="es-AR"/>
                              </w:rPr>
                            </w:pPr>
                          </w:p>
                          <w:p w:rsidR="00797649" w:rsidRPr="004277DA" w:rsidRDefault="00797649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97649" w:rsidRDefault="004277DA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Hipergrafo</w:t>
                            </w:r>
                            <w:proofErr w:type="spellEnd"/>
                            <w:r w:rsidR="00C46490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547EED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  <w:t>camino</w:t>
                            </w:r>
                            <w:proofErr w:type="spellEnd"/>
                            <w:r w:rsidR="00547EED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547EED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  <w:t>mí</w:t>
                            </w: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  <w:t>nimo</w:t>
                            </w:r>
                            <w:proofErr w:type="spellEnd"/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97649" w:rsidRDefault="00797649"/>
        <w:p w:rsidR="00797649" w:rsidRDefault="00797649"/>
        <w:p w:rsidR="00797649" w:rsidRDefault="00797649"/>
        <w:p w:rsidR="00797649" w:rsidRDefault="004277DA">
          <w:pPr>
            <w:spacing w:after="70"/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34E5D0" wp14:editId="106135BB">
                    <wp:simplePos x="0" y="0"/>
                    <wp:positionH relativeFrom="column">
                      <wp:posOffset>-142875</wp:posOffset>
                    </wp:positionH>
                    <wp:positionV relativeFrom="paragraph">
                      <wp:posOffset>3942715</wp:posOffset>
                    </wp:positionV>
                    <wp:extent cx="5911850" cy="25908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1850" cy="259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77DA" w:rsidRPr="004277DA" w:rsidRDefault="004277DA" w:rsidP="004277DA">
                                <w:pPr>
                                  <w:spacing w:line="240" w:lineRule="auto"/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4277DA">
                                  <w:rPr>
                                    <w:rFonts w:asciiTheme="majorHAnsi" w:hAnsiTheme="majorHAnsi" w:cs="Segoe UI Ligh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Integrantes:</w:t>
                                </w:r>
                                <w:r w:rsidRPr="004277DA">
                                  <w:rPr>
                                    <w:rFonts w:asciiTheme="majorHAnsi" w:hAnsiTheme="majorHAnsi" w:cs="Segoe UI Ligh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ab/>
                                </w:r>
                                <w:proofErr w:type="spellStart"/>
                                <w:r w:rsidRPr="004277DA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Martinez</w:t>
                                </w:r>
                                <w:proofErr w:type="spellEnd"/>
                                <w:r w:rsidRPr="004277DA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, Felipe</w:t>
                                </w:r>
                                <w:r w:rsidR="00053A7D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 xml:space="preserve"> (51224)</w:t>
                                </w:r>
                              </w:p>
                              <w:p w:rsidR="004277DA" w:rsidRPr="004277DA" w:rsidRDefault="004277DA" w:rsidP="004277DA">
                                <w:pPr>
                                  <w:spacing w:line="240" w:lineRule="auto"/>
                                  <w:ind w:left="720" w:firstLine="720"/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Scigliano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, Agustí</w:t>
                                </w:r>
                                <w:r w:rsidRPr="004277DA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n</w:t>
                                </w:r>
                                <w:r w:rsidR="00053A7D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 xml:space="preserve"> (51277)</w:t>
                                </w:r>
                              </w:p>
                              <w:p w:rsidR="004277DA" w:rsidRDefault="004277DA" w:rsidP="004277DA">
                                <w:pPr>
                                  <w:spacing w:line="240" w:lineRule="auto"/>
                                  <w:ind w:left="720" w:firstLine="720"/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4277DA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Rivas, Matias</w:t>
                                </w:r>
                                <w:r w:rsidR="00053A7D"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 xml:space="preserve"> (51274)</w:t>
                                </w:r>
                              </w:p>
                              <w:p w:rsidR="004277DA" w:rsidRPr="004277DA" w:rsidRDefault="004277DA" w:rsidP="004277DA">
                                <w:pPr>
                                  <w:spacing w:line="240" w:lineRule="auto"/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4277DA">
                                  <w:rPr>
                                    <w:rFonts w:asciiTheme="majorHAnsi" w:hAnsiTheme="majorHAnsi" w:cs="Segoe UI Ligh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Año:</w:t>
                                </w:r>
                                <w:r>
                                  <w:rPr>
                                    <w:rFonts w:asciiTheme="majorHAnsi" w:hAnsiTheme="majorHAnsi" w:cs="Segoe UI Ligh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 w:cs="Segoe UI Light"/>
                                    <w:color w:val="FFFFFF" w:themeColor="background1"/>
                                    <w:sz w:val="24"/>
                                    <w:szCs w:val="24"/>
                                    <w:lang w:val="es-AR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4E5D0" id="Text Box 5" o:spid="_x0000_s1030" type="#_x0000_t202" style="position:absolute;margin-left:-11.25pt;margin-top:310.45pt;width:465.5pt;height:20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" filled="f" stroked="f" strokeweight=".5pt">
                    <v:textbox>
                      <w:txbxContent>
                        <w:p w:rsidR="004277DA" w:rsidRPr="004277DA" w:rsidRDefault="004277DA" w:rsidP="004277DA">
                          <w:pPr>
                            <w:spacing w:line="240" w:lineRule="auto"/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</w:pPr>
                          <w:r w:rsidRPr="004277DA">
                            <w:rPr>
                              <w:rFonts w:asciiTheme="majorHAnsi" w:hAnsiTheme="majorHAnsi" w:cs="Segoe UI Light"/>
                              <w:b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Integrantes:</w:t>
                          </w:r>
                          <w:r w:rsidRPr="004277DA">
                            <w:rPr>
                              <w:rFonts w:asciiTheme="majorHAnsi" w:hAnsiTheme="majorHAnsi" w:cs="Segoe UI Light"/>
                              <w:b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ab/>
                          </w:r>
                          <w:proofErr w:type="spellStart"/>
                          <w:r w:rsidRPr="004277DA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Martinez</w:t>
                          </w:r>
                          <w:proofErr w:type="spellEnd"/>
                          <w:r w:rsidRPr="004277DA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, Felipe</w:t>
                          </w:r>
                          <w:r w:rsidR="00053A7D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 xml:space="preserve"> (51224)</w:t>
                          </w:r>
                        </w:p>
                        <w:p w:rsidR="004277DA" w:rsidRPr="004277DA" w:rsidRDefault="004277DA" w:rsidP="004277DA">
                          <w:pPr>
                            <w:spacing w:line="240" w:lineRule="auto"/>
                            <w:ind w:left="720" w:firstLine="720"/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Scigliano</w:t>
                          </w:r>
                          <w:proofErr w:type="spellEnd"/>
                          <w:r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, Agustí</w:t>
                          </w:r>
                          <w:r w:rsidRPr="004277DA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n</w:t>
                          </w:r>
                          <w:r w:rsidR="00053A7D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 xml:space="preserve"> (51277)</w:t>
                          </w:r>
                        </w:p>
                        <w:p w:rsidR="004277DA" w:rsidRDefault="004277DA" w:rsidP="004277DA">
                          <w:pPr>
                            <w:spacing w:line="240" w:lineRule="auto"/>
                            <w:ind w:left="720" w:firstLine="720"/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</w:pPr>
                          <w:r w:rsidRPr="004277DA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Rivas, Matias</w:t>
                          </w:r>
                          <w:r w:rsidR="00053A7D"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 xml:space="preserve"> (51274)</w:t>
                          </w:r>
                        </w:p>
                        <w:p w:rsidR="004277DA" w:rsidRPr="004277DA" w:rsidRDefault="004277DA" w:rsidP="004277DA">
                          <w:pPr>
                            <w:spacing w:line="240" w:lineRule="auto"/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</w:pPr>
                          <w:r w:rsidRPr="004277DA">
                            <w:rPr>
                              <w:rFonts w:asciiTheme="majorHAnsi" w:hAnsiTheme="majorHAnsi" w:cs="Segoe UI Light"/>
                              <w:b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Año:</w:t>
                          </w:r>
                          <w:r>
                            <w:rPr>
                              <w:rFonts w:asciiTheme="majorHAnsi" w:hAnsiTheme="majorHAnsi" w:cs="Segoe UI Light"/>
                              <w:b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ab/>
                          </w:r>
                          <w:r>
                            <w:rPr>
                              <w:rFonts w:asciiTheme="majorHAnsi" w:hAnsiTheme="majorHAnsi" w:cs="Segoe UI Light"/>
                              <w:color w:val="FFFFFF" w:themeColor="background1"/>
                              <w:sz w:val="24"/>
                              <w:szCs w:val="24"/>
                              <w:lang w:val="es-AR"/>
                            </w:rPr>
                            <w:t>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46490">
            <w:br w:type="page"/>
          </w:r>
        </w:p>
      </w:sdtContent>
    </w:sdt>
    <w:p w:rsidR="00797649" w:rsidRDefault="005105B6">
      <w:pPr>
        <w:pStyle w:val="Heading1"/>
        <w:numPr>
          <w:ilvl w:val="0"/>
          <w:numId w:val="2"/>
        </w:numPr>
        <w:ind w:left="630"/>
      </w:pPr>
      <w:proofErr w:type="spellStart"/>
      <w:r>
        <w:lastRenderedPageBreak/>
        <w:t>Introduccíon</w:t>
      </w:r>
      <w:proofErr w:type="spellEnd"/>
    </w:p>
    <w:p w:rsidR="00761528" w:rsidRDefault="00761528" w:rsidP="0008589B">
      <w:pPr>
        <w:pStyle w:val="Instructions"/>
        <w:ind w:left="720"/>
        <w:jc w:val="both"/>
        <w:rPr>
          <w:lang w:val="es-AR"/>
        </w:rPr>
      </w:pPr>
      <w:bookmarkStart w:id="0" w:name="_Live_layout_and"/>
      <w:bookmarkEnd w:id="0"/>
    </w:p>
    <w:p w:rsidR="0008589B" w:rsidRDefault="005105B6" w:rsidP="0008589B">
      <w:pPr>
        <w:pStyle w:val="Instructions"/>
        <w:ind w:left="720"/>
        <w:jc w:val="both"/>
        <w:rPr>
          <w:lang w:val="es-AR"/>
        </w:rPr>
      </w:pPr>
      <w:r w:rsidRPr="005105B6">
        <w:rPr>
          <w:lang w:val="es-AR"/>
        </w:rPr>
        <w:t xml:space="preserve">El </w:t>
      </w:r>
      <w:r w:rsidR="0008589B">
        <w:rPr>
          <w:lang w:val="es-AR"/>
        </w:rPr>
        <w:t xml:space="preserve">trabajo práctico especial consiste en desarrollar una estructura que represente un </w:t>
      </w:r>
      <w:proofErr w:type="spellStart"/>
      <w:r w:rsidR="0008589B">
        <w:rPr>
          <w:lang w:val="es-AR"/>
        </w:rPr>
        <w:t>hipergrafo</w:t>
      </w:r>
      <w:proofErr w:type="spellEnd"/>
      <w:r w:rsidR="0008589B">
        <w:rPr>
          <w:lang w:val="es-AR"/>
        </w:rPr>
        <w:t xml:space="preserve">, con sus nodos e </w:t>
      </w:r>
      <w:proofErr w:type="spellStart"/>
      <w:r w:rsidR="0008589B">
        <w:rPr>
          <w:lang w:val="es-AR"/>
        </w:rPr>
        <w:t>hiperarcos</w:t>
      </w:r>
      <w:proofErr w:type="spellEnd"/>
      <w:r w:rsidR="0008589B">
        <w:rPr>
          <w:lang w:val="es-AR"/>
        </w:rPr>
        <w:t xml:space="preserve">, del cual debía buscarse el camino mínimo, es decir, el de menor peso. De todo los nodos, dos son los que se distinguen, que llamaremos </w:t>
      </w:r>
      <w:r w:rsidR="0008589B" w:rsidRPr="0008589B">
        <w:rPr>
          <w:i/>
          <w:lang w:val="es-AR"/>
        </w:rPr>
        <w:t>origen</w:t>
      </w:r>
      <w:r w:rsidR="0008589B">
        <w:rPr>
          <w:lang w:val="es-AR"/>
        </w:rPr>
        <w:t xml:space="preserve"> y </w:t>
      </w:r>
      <w:r w:rsidR="0008589B" w:rsidRPr="0008589B">
        <w:rPr>
          <w:i/>
          <w:lang w:val="es-AR"/>
        </w:rPr>
        <w:t>destino</w:t>
      </w:r>
      <w:r w:rsidR="0008589B">
        <w:rPr>
          <w:lang w:val="es-AR"/>
        </w:rPr>
        <w:t xml:space="preserve">. La representación </w:t>
      </w:r>
      <w:r w:rsidR="00D734B0">
        <w:rPr>
          <w:lang w:val="es-AR"/>
        </w:rPr>
        <w:t>gráfica</w:t>
      </w:r>
      <w:r w:rsidR="0008589B">
        <w:rPr>
          <w:lang w:val="es-AR"/>
        </w:rPr>
        <w:t xml:space="preserve"> de la solución (camino mínimo) se realizó</w:t>
      </w:r>
      <w:r w:rsidR="00D734B0">
        <w:rPr>
          <w:lang w:val="es-AR"/>
        </w:rPr>
        <w:t xml:space="preserve"> mediante la herramienta</w:t>
      </w:r>
      <w:r w:rsidR="00190C85">
        <w:rPr>
          <w:lang w:val="es-AR"/>
        </w:rPr>
        <w:t xml:space="preserve"> </w:t>
      </w:r>
      <w:proofErr w:type="spellStart"/>
      <w:r w:rsidR="00190C85">
        <w:rPr>
          <w:lang w:val="es-AR"/>
        </w:rPr>
        <w:t>GraphV</w:t>
      </w:r>
      <w:r w:rsidR="0008589B">
        <w:rPr>
          <w:lang w:val="es-AR"/>
        </w:rPr>
        <w:t>iz</w:t>
      </w:r>
      <w:proofErr w:type="spellEnd"/>
      <w:r w:rsidR="0008589B">
        <w:rPr>
          <w:lang w:val="es-AR"/>
        </w:rPr>
        <w:t>.</w:t>
      </w:r>
    </w:p>
    <w:p w:rsidR="005105B6" w:rsidRPr="005105B6" w:rsidRDefault="0008589B" w:rsidP="00B55027">
      <w:pPr>
        <w:pStyle w:val="Instructions"/>
        <w:ind w:left="720"/>
        <w:jc w:val="both"/>
        <w:rPr>
          <w:lang w:val="es-AR"/>
        </w:rPr>
      </w:pPr>
      <w:r>
        <w:rPr>
          <w:lang w:val="es-AR"/>
        </w:rPr>
        <w:t xml:space="preserve">Para la búsqueda de la solución, se utilizaron dos métodos: </w:t>
      </w:r>
      <w:r w:rsidR="006146D8">
        <w:rPr>
          <w:b/>
          <w:lang w:val="es-AR"/>
        </w:rPr>
        <w:t xml:space="preserve">Fuerza </w:t>
      </w:r>
      <w:r w:rsidR="006146D8" w:rsidRPr="006146D8">
        <w:rPr>
          <w:b/>
          <w:lang w:val="es-AR"/>
        </w:rPr>
        <w:t>B</w:t>
      </w:r>
      <w:r w:rsidRPr="006146D8">
        <w:rPr>
          <w:b/>
          <w:lang w:val="es-AR"/>
        </w:rPr>
        <w:t>ruta</w:t>
      </w:r>
      <w:r>
        <w:rPr>
          <w:lang w:val="es-AR"/>
        </w:rPr>
        <w:t xml:space="preserve"> y </w:t>
      </w:r>
      <w:r w:rsidRPr="008633AD">
        <w:rPr>
          <w:b/>
          <w:lang w:val="es-AR"/>
        </w:rPr>
        <w:t>Hill-Climbing</w:t>
      </w:r>
      <w:r>
        <w:rPr>
          <w:lang w:val="es-AR"/>
        </w:rPr>
        <w:t xml:space="preserve">. Ambos serán explicados en este informe. </w:t>
      </w:r>
    </w:p>
    <w:p w:rsidR="00797649" w:rsidRDefault="008A6C77">
      <w:pPr>
        <w:pStyle w:val="Heading1"/>
        <w:numPr>
          <w:ilvl w:val="0"/>
          <w:numId w:val="2"/>
        </w:numPr>
        <w:ind w:left="630"/>
      </w:pPr>
      <w:proofErr w:type="spellStart"/>
      <w:r>
        <w:t>Definición</w:t>
      </w:r>
      <w:proofErr w:type="spellEnd"/>
    </w:p>
    <w:p w:rsidR="00387177" w:rsidRDefault="00387177" w:rsidP="008633AD">
      <w:pPr>
        <w:spacing w:line="240" w:lineRule="auto"/>
        <w:ind w:left="720"/>
        <w:jc w:val="both"/>
        <w:rPr>
          <w:lang w:val="es-AR"/>
        </w:rPr>
      </w:pPr>
      <w:bookmarkStart w:id="1" w:name="_Read_mode"/>
      <w:bookmarkEnd w:id="1"/>
    </w:p>
    <w:p w:rsidR="008A6C77" w:rsidRPr="008A6C77" w:rsidRDefault="008A6C77" w:rsidP="008633AD">
      <w:pPr>
        <w:spacing w:line="240" w:lineRule="auto"/>
        <w:ind w:left="720"/>
        <w:jc w:val="both"/>
        <w:rPr>
          <w:lang w:val="es-AR"/>
        </w:rPr>
      </w:pPr>
      <w:r w:rsidRPr="008A6C77">
        <w:rPr>
          <w:lang w:val="es-AR"/>
        </w:rPr>
        <w:t xml:space="preserve">Un </w:t>
      </w:r>
      <w:proofErr w:type="spellStart"/>
      <w:r w:rsidRPr="008A6C77">
        <w:rPr>
          <w:lang w:val="es-AR"/>
        </w:rPr>
        <w:t>hipergrafo</w:t>
      </w:r>
      <w:proofErr w:type="spellEnd"/>
      <w:r w:rsidRPr="008A6C77">
        <w:rPr>
          <w:lang w:val="es-AR"/>
        </w:rPr>
        <w:t xml:space="preserve"> H es una </w:t>
      </w:r>
      <w:proofErr w:type="spellStart"/>
      <w:r w:rsidRPr="008A6C77">
        <w:rPr>
          <w:lang w:val="es-AR"/>
        </w:rPr>
        <w:t>tupla</w:t>
      </w:r>
      <w:proofErr w:type="spellEnd"/>
      <w:r w:rsidRPr="008A6C77">
        <w:rPr>
          <w:lang w:val="es-AR"/>
        </w:rPr>
        <w:t xml:space="preserve"> &lt;V, E, w&gt; donde V es un conjunto finito de nodos, E es un conjunto de </w:t>
      </w:r>
      <w:proofErr w:type="spellStart"/>
      <w:r w:rsidRPr="008A6C77">
        <w:rPr>
          <w:lang w:val="es-AR"/>
        </w:rPr>
        <w:t>hiperarcos</w:t>
      </w:r>
      <w:proofErr w:type="spellEnd"/>
      <w:r w:rsidRPr="008A6C77">
        <w:rPr>
          <w:lang w:val="es-AR"/>
        </w:rPr>
        <w:t xml:space="preserve"> y w es una función que le asigna a cada </w:t>
      </w:r>
      <w:proofErr w:type="spellStart"/>
      <w:r w:rsidRPr="008A6C77">
        <w:rPr>
          <w:lang w:val="es-AR"/>
        </w:rPr>
        <w:t>hiperarco</w:t>
      </w:r>
      <w:proofErr w:type="spellEnd"/>
      <w:r w:rsidRPr="008A6C77">
        <w:rPr>
          <w:lang w:val="es-AR"/>
        </w:rPr>
        <w:t xml:space="preserve"> un vector de</w:t>
      </w:r>
      <w:r w:rsidR="00850940">
        <w:rPr>
          <w:lang w:val="es-AR"/>
        </w:rPr>
        <w:t xml:space="preserve"> </w:t>
      </w:r>
      <w:r w:rsidRPr="008A6C77">
        <w:rPr>
          <w:lang w:val="es-AR"/>
        </w:rPr>
        <w:t xml:space="preserve">pesos numéricos, a efectos de este TPE podemos asumir que cada </w:t>
      </w:r>
      <w:proofErr w:type="spellStart"/>
      <w:r w:rsidRPr="008A6C77">
        <w:rPr>
          <w:lang w:val="es-AR"/>
        </w:rPr>
        <w:t>hiperarco</w:t>
      </w:r>
      <w:proofErr w:type="spellEnd"/>
      <w:r w:rsidRPr="008A6C77">
        <w:rPr>
          <w:lang w:val="es-AR"/>
        </w:rPr>
        <w:t xml:space="preserve"> tiene un único peso numérico no negativo. </w:t>
      </w:r>
    </w:p>
    <w:p w:rsidR="008A6C77" w:rsidRPr="008A6C77" w:rsidRDefault="008A6C77" w:rsidP="008633AD">
      <w:pPr>
        <w:spacing w:line="240" w:lineRule="auto"/>
        <w:ind w:left="720"/>
        <w:jc w:val="both"/>
        <w:rPr>
          <w:lang w:val="es-AR"/>
        </w:rPr>
      </w:pPr>
      <w:r w:rsidRPr="008A6C77">
        <w:rPr>
          <w:lang w:val="es-AR"/>
        </w:rPr>
        <w:t xml:space="preserve">Un </w:t>
      </w:r>
      <w:proofErr w:type="spellStart"/>
      <w:r w:rsidRPr="008A6C77">
        <w:rPr>
          <w:lang w:val="es-AR"/>
        </w:rPr>
        <w:t>hipergrafo</w:t>
      </w:r>
      <w:proofErr w:type="spellEnd"/>
      <w:r w:rsidRPr="008A6C77">
        <w:rPr>
          <w:lang w:val="es-AR"/>
        </w:rPr>
        <w:t xml:space="preserve"> no tiene ciclos. </w:t>
      </w:r>
    </w:p>
    <w:p w:rsidR="00850940" w:rsidRDefault="008A6C77" w:rsidP="008633AD">
      <w:pPr>
        <w:spacing w:line="240" w:lineRule="auto"/>
        <w:ind w:left="720"/>
        <w:jc w:val="both"/>
        <w:rPr>
          <w:lang w:val="es-AR"/>
        </w:rPr>
      </w:pPr>
      <w:r w:rsidRPr="008A6C77">
        <w:rPr>
          <w:lang w:val="es-AR"/>
        </w:rPr>
        <w:t xml:space="preserve">Un </w:t>
      </w:r>
      <w:proofErr w:type="spellStart"/>
      <w:r w:rsidRPr="008A6C77">
        <w:rPr>
          <w:lang w:val="es-AR"/>
        </w:rPr>
        <w:t>hiperarco</w:t>
      </w:r>
      <w:proofErr w:type="spellEnd"/>
      <w:r w:rsidRPr="008A6C77">
        <w:rPr>
          <w:lang w:val="es-AR"/>
        </w:rPr>
        <w:t xml:space="preserve"> es un par e = &lt;</w:t>
      </w:r>
      <w:proofErr w:type="gramStart"/>
      <w:r w:rsidRPr="008A6C77">
        <w:rPr>
          <w:lang w:val="es-AR"/>
        </w:rPr>
        <w:t>T(</w:t>
      </w:r>
      <w:proofErr w:type="gramEnd"/>
      <w:r w:rsidRPr="008A6C77">
        <w:rPr>
          <w:lang w:val="es-AR"/>
        </w:rPr>
        <w:t xml:space="preserve">e), h(e)&gt;, donde T(e) </w:t>
      </w:r>
      <w:r w:rsidRPr="008A6C77">
        <w:rPr>
          <w:rFonts w:ascii="Cambria Math" w:hAnsi="Cambria Math" w:cs="Cambria Math"/>
          <w:lang w:val="es-AR"/>
        </w:rPr>
        <w:t>⊂</w:t>
      </w:r>
      <w:r w:rsidRPr="008A6C77">
        <w:rPr>
          <w:lang w:val="es-AR"/>
        </w:rPr>
        <w:t xml:space="preserve"> V es la cola del </w:t>
      </w:r>
      <w:proofErr w:type="spellStart"/>
      <w:r w:rsidRPr="008A6C77">
        <w:rPr>
          <w:lang w:val="es-AR"/>
        </w:rPr>
        <w:t>hiperarco</w:t>
      </w:r>
      <w:proofErr w:type="spellEnd"/>
      <w:r w:rsidRPr="008A6C77">
        <w:rPr>
          <w:lang w:val="es-AR"/>
        </w:rPr>
        <w:t xml:space="preserve">, h(e) </w:t>
      </w:r>
      <w:r w:rsidRPr="008A6C77">
        <w:rPr>
          <w:rFonts w:ascii="Cambria Math" w:hAnsi="Cambria Math" w:cs="Cambria Math"/>
          <w:lang w:val="es-AR"/>
        </w:rPr>
        <w:t>⊂</w:t>
      </w:r>
      <w:r w:rsidR="00850940">
        <w:rPr>
          <w:rFonts w:ascii="Cambria Math" w:hAnsi="Cambria Math" w:cs="Cambria Math"/>
          <w:lang w:val="es-AR"/>
        </w:rPr>
        <w:t xml:space="preserve"> </w:t>
      </w:r>
      <w:r w:rsidRPr="008A6C77">
        <w:rPr>
          <w:lang w:val="es-AR"/>
        </w:rPr>
        <w:t xml:space="preserve">VT(e), es llamado la cabeza del </w:t>
      </w:r>
      <w:proofErr w:type="spellStart"/>
      <w:r w:rsidRPr="008A6C77">
        <w:rPr>
          <w:lang w:val="es-AR"/>
        </w:rPr>
        <w:t>hiperarco</w:t>
      </w:r>
      <w:proofErr w:type="spellEnd"/>
      <w:r w:rsidRPr="008A6C77">
        <w:rPr>
          <w:lang w:val="es-AR"/>
        </w:rPr>
        <w:t xml:space="preserve">. </w:t>
      </w:r>
    </w:p>
    <w:p w:rsidR="008A6C77" w:rsidRPr="008A6C77" w:rsidRDefault="008A6C77" w:rsidP="008633AD">
      <w:pPr>
        <w:spacing w:line="240" w:lineRule="auto"/>
        <w:ind w:left="720"/>
        <w:jc w:val="both"/>
        <w:rPr>
          <w:lang w:val="es-AR"/>
        </w:rPr>
      </w:pPr>
      <w:r w:rsidRPr="008A6C77">
        <w:rPr>
          <w:lang w:val="es-AR"/>
        </w:rPr>
        <w:t>Cada nodo representa un “</w:t>
      </w:r>
      <w:proofErr w:type="spellStart"/>
      <w:r w:rsidRPr="008A6C77">
        <w:rPr>
          <w:lang w:val="es-AR"/>
        </w:rPr>
        <w:t>asset</w:t>
      </w:r>
      <w:proofErr w:type="spellEnd"/>
      <w:r w:rsidRPr="008A6C77">
        <w:rPr>
          <w:lang w:val="es-AR"/>
        </w:rPr>
        <w:t>”. Un “</w:t>
      </w:r>
      <w:proofErr w:type="spellStart"/>
      <w:r w:rsidRPr="008A6C77">
        <w:rPr>
          <w:lang w:val="es-AR"/>
        </w:rPr>
        <w:t>asset</w:t>
      </w:r>
      <w:proofErr w:type="spellEnd"/>
      <w:r w:rsidRPr="008A6C77">
        <w:rPr>
          <w:lang w:val="es-AR"/>
        </w:rPr>
        <w:t>” puede representar cualquier tarea que sea necesaria; es conocimiento que ya se obtuvo, relativo a un objeto real o propiedad de la realidad que se está modelando.</w:t>
      </w:r>
    </w:p>
    <w:p w:rsidR="00797649" w:rsidRDefault="001E44AF">
      <w:pPr>
        <w:pStyle w:val="Heading1"/>
        <w:numPr>
          <w:ilvl w:val="0"/>
          <w:numId w:val="2"/>
        </w:numPr>
        <w:ind w:left="630"/>
        <w:rPr>
          <w:rStyle w:val="InstructionsChar"/>
        </w:rPr>
      </w:pPr>
      <w:proofErr w:type="spellStart"/>
      <w:r w:rsidRPr="001E44AF">
        <w:t>Implementaci</w:t>
      </w:r>
      <w:r w:rsidR="00D021D5">
        <w:t>ó</w:t>
      </w:r>
      <w:r w:rsidRPr="001E44AF">
        <w:t>n</w:t>
      </w:r>
      <w:proofErr w:type="spellEnd"/>
    </w:p>
    <w:p w:rsidR="00387177" w:rsidRDefault="00387177" w:rsidP="00D021D5">
      <w:pPr>
        <w:ind w:left="720"/>
        <w:jc w:val="both"/>
        <w:rPr>
          <w:lang w:val="es-AR" w:eastAsia="ja-JP"/>
        </w:rPr>
      </w:pPr>
    </w:p>
    <w:p w:rsidR="001E44AF" w:rsidRDefault="001E44AF" w:rsidP="00D021D5">
      <w:pPr>
        <w:ind w:left="720"/>
        <w:jc w:val="both"/>
        <w:rPr>
          <w:lang w:val="es-AR" w:eastAsia="ja-JP"/>
        </w:rPr>
      </w:pPr>
      <w:r w:rsidRPr="001E44AF">
        <w:rPr>
          <w:lang w:val="es-AR" w:eastAsia="ja-JP"/>
        </w:rPr>
        <w:t>Para este trabajo de desarrollaron dos</w:t>
      </w:r>
      <w:r>
        <w:rPr>
          <w:lang w:val="es-AR" w:eastAsia="ja-JP"/>
        </w:rPr>
        <w:t xml:space="preserve"> </w:t>
      </w:r>
      <w:r w:rsidRPr="001E44AF">
        <w:rPr>
          <w:lang w:val="es-AR" w:eastAsia="ja-JP"/>
        </w:rPr>
        <w:t xml:space="preserve">métodos para determinar el camino mínimo del </w:t>
      </w:r>
      <w:proofErr w:type="spellStart"/>
      <w:r w:rsidRPr="001E44AF">
        <w:rPr>
          <w:lang w:val="es-AR" w:eastAsia="ja-JP"/>
        </w:rPr>
        <w:t>hipergrafo</w:t>
      </w:r>
      <w:proofErr w:type="spellEnd"/>
      <w:r w:rsidRPr="001E44AF">
        <w:rPr>
          <w:lang w:val="es-AR" w:eastAsia="ja-JP"/>
        </w:rPr>
        <w:t xml:space="preserve">. </w:t>
      </w:r>
      <w:r>
        <w:rPr>
          <w:lang w:val="es-AR" w:eastAsia="ja-JP"/>
        </w:rPr>
        <w:t xml:space="preserve">Ambos son distintos entre sí, pero emplean la misma estructura de datos  que hemos definido para el </w:t>
      </w:r>
      <w:proofErr w:type="spellStart"/>
      <w:r>
        <w:rPr>
          <w:lang w:val="es-AR" w:eastAsia="ja-JP"/>
        </w:rPr>
        <w:t>hipergrado</w:t>
      </w:r>
      <w:proofErr w:type="spellEnd"/>
      <w:r>
        <w:rPr>
          <w:lang w:val="es-AR" w:eastAsia="ja-JP"/>
        </w:rPr>
        <w:t>.</w:t>
      </w:r>
    </w:p>
    <w:p w:rsidR="00327F88" w:rsidRDefault="00D021D5" w:rsidP="00D021D5">
      <w:pPr>
        <w:ind w:left="720"/>
        <w:jc w:val="both"/>
        <w:rPr>
          <w:lang w:val="es-AR" w:eastAsia="ja-JP"/>
        </w:rPr>
      </w:pPr>
      <w:r>
        <w:rPr>
          <w:lang w:val="es-AR" w:eastAsia="ja-JP"/>
        </w:rPr>
        <w:lastRenderedPageBreak/>
        <w:t xml:space="preserve">El primer método utiliza lo que se llama </w:t>
      </w:r>
      <w:r w:rsidR="00BE3F2C">
        <w:rPr>
          <w:b/>
          <w:lang w:val="es-AR" w:eastAsia="ja-JP"/>
        </w:rPr>
        <w:t>Fuerza B</w:t>
      </w:r>
      <w:r w:rsidRPr="0047291C">
        <w:rPr>
          <w:b/>
          <w:lang w:val="es-AR" w:eastAsia="ja-JP"/>
        </w:rPr>
        <w:t>ruta</w:t>
      </w:r>
      <w:r>
        <w:rPr>
          <w:lang w:val="es-AR" w:eastAsia="ja-JP"/>
        </w:rPr>
        <w:t xml:space="preserve">. No es eficiente en cuanto al tiempo (puede tardar varios minutos u horas si es necesario), pero es capaz de encontrar el camino que se desea. En caso que el </w:t>
      </w:r>
      <w:proofErr w:type="spellStart"/>
      <w:r>
        <w:rPr>
          <w:lang w:val="es-AR" w:eastAsia="ja-JP"/>
        </w:rPr>
        <w:t>hipergrafo</w:t>
      </w:r>
      <w:proofErr w:type="spellEnd"/>
      <w:r>
        <w:rPr>
          <w:lang w:val="es-AR" w:eastAsia="ja-JP"/>
        </w:rPr>
        <w:t xml:space="preserve"> sea muy grande, este método no cumple con el objetivo dado que en medio del proceso puede agotarse la RAM asignada al programa y abortar la búsqueda de la solución. </w:t>
      </w:r>
    </w:p>
    <w:p w:rsidR="00D021D5" w:rsidRDefault="00327F88" w:rsidP="00D021D5">
      <w:pPr>
        <w:ind w:left="720"/>
        <w:jc w:val="both"/>
        <w:rPr>
          <w:lang w:val="es-AR" w:eastAsia="ja-JP"/>
        </w:rPr>
      </w:pPr>
      <w:r>
        <w:rPr>
          <w:lang w:val="es-AR" w:eastAsia="ja-JP"/>
        </w:rPr>
        <w:t xml:space="preserve">Es necesario destacar que este método se basó en la idea de </w:t>
      </w:r>
      <w:r w:rsidRPr="00327F88">
        <w:rPr>
          <w:lang w:val="es-AR" w:eastAsia="ja-JP"/>
        </w:rPr>
        <w:t xml:space="preserve">invertir todo el </w:t>
      </w:r>
      <w:proofErr w:type="spellStart"/>
      <w:r w:rsidRPr="00327F88">
        <w:rPr>
          <w:lang w:val="es-AR" w:eastAsia="ja-JP"/>
        </w:rPr>
        <w:t>hipergrafo</w:t>
      </w:r>
      <w:proofErr w:type="spellEnd"/>
      <w:r w:rsidRPr="00327F88">
        <w:rPr>
          <w:lang w:val="es-AR" w:eastAsia="ja-JP"/>
        </w:rPr>
        <w:t xml:space="preserve"> y comenzar a</w:t>
      </w:r>
      <w:r>
        <w:rPr>
          <w:lang w:val="es-AR" w:eastAsia="ja-JP"/>
        </w:rPr>
        <w:t xml:space="preserve"> </w:t>
      </w:r>
      <w:r w:rsidRPr="00327F88">
        <w:rPr>
          <w:lang w:val="es-AR" w:eastAsia="ja-JP"/>
        </w:rPr>
        <w:t>buscar un camino desde el nodo destino, con la ventaja de saber cuáles son los nodos que</w:t>
      </w:r>
      <w:r>
        <w:rPr>
          <w:lang w:val="es-AR" w:eastAsia="ja-JP"/>
        </w:rPr>
        <w:t xml:space="preserve"> </w:t>
      </w:r>
      <w:r w:rsidRPr="00327F88">
        <w:rPr>
          <w:lang w:val="es-AR" w:eastAsia="ja-JP"/>
        </w:rPr>
        <w:t xml:space="preserve">necesitan ser visitados para poder acceder a un </w:t>
      </w:r>
      <w:proofErr w:type="spellStart"/>
      <w:r w:rsidRPr="00327F88">
        <w:rPr>
          <w:lang w:val="es-AR" w:eastAsia="ja-JP"/>
        </w:rPr>
        <w:t>hiperarco</w:t>
      </w:r>
      <w:proofErr w:type="spellEnd"/>
      <w:r w:rsidRPr="00327F88">
        <w:rPr>
          <w:lang w:val="es-AR" w:eastAsia="ja-JP"/>
        </w:rPr>
        <w:t>.</w:t>
      </w:r>
      <w:r>
        <w:rPr>
          <w:lang w:val="es-AR" w:eastAsia="ja-JP"/>
        </w:rPr>
        <w:t xml:space="preserve"> Esto nos ha permitido reducir la dificultad de encontrar el camino mínimo.</w:t>
      </w:r>
    </w:p>
    <w:p w:rsidR="007B2ECD" w:rsidRDefault="002777A2" w:rsidP="002777A2">
      <w:pPr>
        <w:ind w:left="720"/>
        <w:jc w:val="both"/>
        <w:rPr>
          <w:lang w:val="es-AR" w:eastAsia="ja-JP"/>
        </w:rPr>
      </w:pPr>
      <w:r w:rsidRPr="002777A2">
        <w:rPr>
          <w:lang w:val="es-AR" w:eastAsia="ja-JP"/>
        </w:rPr>
        <w:t xml:space="preserve">El Segundo </w:t>
      </w:r>
      <w:r w:rsidR="0047291C" w:rsidRPr="002777A2">
        <w:rPr>
          <w:lang w:val="es-AR" w:eastAsia="ja-JP"/>
        </w:rPr>
        <w:t>método</w:t>
      </w:r>
      <w:r w:rsidRPr="002777A2">
        <w:rPr>
          <w:lang w:val="es-AR" w:eastAsia="ja-JP"/>
        </w:rPr>
        <w:t xml:space="preserve"> implementado hace uso de</w:t>
      </w:r>
      <w:r>
        <w:rPr>
          <w:lang w:val="es-AR" w:eastAsia="ja-JP"/>
        </w:rPr>
        <w:t xml:space="preserve"> </w:t>
      </w:r>
      <w:r w:rsidRPr="0047291C">
        <w:rPr>
          <w:b/>
          <w:lang w:val="es-AR" w:eastAsia="ja-JP"/>
        </w:rPr>
        <w:t>Hill-Climbing</w:t>
      </w:r>
      <w:r>
        <w:rPr>
          <w:lang w:val="es-AR" w:eastAsia="ja-JP"/>
        </w:rPr>
        <w:t xml:space="preserve">. La </w:t>
      </w:r>
      <w:r w:rsidR="007B2ECD">
        <w:rPr>
          <w:lang w:val="es-AR" w:eastAsia="ja-JP"/>
        </w:rPr>
        <w:t>primera</w:t>
      </w:r>
      <w:r>
        <w:rPr>
          <w:lang w:val="es-AR" w:eastAsia="ja-JP"/>
        </w:rPr>
        <w:t xml:space="preserve"> versión de este método se logró en un tiempo menor en comparación al primero por lo que hemos podido realizar ciertas mejoras en su lógica y así obtener resultados </w:t>
      </w:r>
      <w:r w:rsidR="007B2ECD">
        <w:rPr>
          <w:lang w:val="es-AR" w:eastAsia="ja-JP"/>
        </w:rPr>
        <w:t>más</w:t>
      </w:r>
      <w:r>
        <w:rPr>
          <w:lang w:val="es-AR" w:eastAsia="ja-JP"/>
        </w:rPr>
        <w:t xml:space="preserve"> precisos.</w:t>
      </w:r>
    </w:p>
    <w:p w:rsidR="0080029C" w:rsidRDefault="008873F0" w:rsidP="0080029C">
      <w:pPr>
        <w:pStyle w:val="Heading1"/>
        <w:numPr>
          <w:ilvl w:val="0"/>
          <w:numId w:val="2"/>
        </w:numPr>
        <w:ind w:left="630"/>
        <w:rPr>
          <w:rStyle w:val="InstructionsChar"/>
        </w:rPr>
      </w:pPr>
      <w:proofErr w:type="spellStart"/>
      <w:r>
        <w:t>Seudocódigo</w:t>
      </w:r>
      <w:proofErr w:type="spellEnd"/>
    </w:p>
    <w:p w:rsidR="0080029C" w:rsidRDefault="0080029C" w:rsidP="0080029C">
      <w:pPr>
        <w:ind w:left="720"/>
        <w:jc w:val="both"/>
        <w:rPr>
          <w:lang w:val="es-AR" w:eastAsia="ja-JP"/>
        </w:rPr>
      </w:pPr>
    </w:p>
    <w:p w:rsidR="0080029C" w:rsidRDefault="0080029C" w:rsidP="000A1F17">
      <w:pPr>
        <w:ind w:left="720"/>
        <w:jc w:val="both"/>
        <w:rPr>
          <w:lang w:val="es-AR" w:eastAsia="ja-JP"/>
        </w:rPr>
      </w:pPr>
      <w:r>
        <w:rPr>
          <w:lang w:val="es-AR" w:eastAsia="ja-JP"/>
        </w:rPr>
        <w:t xml:space="preserve">En esta sección se muestran los seudocódigos de los métodos de </w:t>
      </w:r>
      <w:r w:rsidR="00AD2729">
        <w:rPr>
          <w:b/>
          <w:lang w:val="es-AR" w:eastAsia="ja-JP"/>
        </w:rPr>
        <w:t>Fuerza B</w:t>
      </w:r>
      <w:r w:rsidRPr="005E1C7D">
        <w:rPr>
          <w:b/>
          <w:lang w:val="es-AR" w:eastAsia="ja-JP"/>
        </w:rPr>
        <w:t>ruta</w:t>
      </w:r>
      <w:r>
        <w:rPr>
          <w:lang w:val="es-AR" w:eastAsia="ja-JP"/>
        </w:rPr>
        <w:t xml:space="preserve"> y </w:t>
      </w:r>
      <w:r w:rsidRPr="005E1C7D">
        <w:rPr>
          <w:b/>
          <w:lang w:val="es-AR" w:eastAsia="ja-JP"/>
        </w:rPr>
        <w:t>Hill-Climbing</w:t>
      </w:r>
      <w:r w:rsidR="00AD2729">
        <w:rPr>
          <w:b/>
          <w:lang w:val="es-AR" w:eastAsia="ja-JP"/>
        </w:rPr>
        <w:t xml:space="preserve"> Modificado</w:t>
      </w:r>
      <w:r>
        <w:rPr>
          <w:lang w:val="es-AR" w:eastAsia="ja-JP"/>
        </w:rPr>
        <w:t>, junto a métodos complementario que permiten su uso.</w:t>
      </w:r>
    </w:p>
    <w:p w:rsidR="0080029C" w:rsidRDefault="00AD2729" w:rsidP="0080029C">
      <w:pPr>
        <w:ind w:left="720"/>
        <w:jc w:val="both"/>
        <w:rPr>
          <w:b/>
          <w:lang w:val="es-AR" w:eastAsia="ja-JP"/>
        </w:rPr>
      </w:pPr>
      <w:r>
        <w:rPr>
          <w:b/>
          <w:u w:val="single"/>
          <w:lang w:val="es-AR" w:eastAsia="ja-JP"/>
        </w:rPr>
        <w:t>Hill Climbing Modificado</w:t>
      </w:r>
      <w:r w:rsidR="006D1BC8" w:rsidRPr="006D1BC8">
        <w:rPr>
          <w:b/>
          <w:lang w:val="es-AR" w:eastAsia="ja-JP"/>
        </w:rPr>
        <w:t xml:space="preserve"> </w:t>
      </w:r>
    </w:p>
    <w:p w:rsidR="0080029C" w:rsidRPr="005E1C7D" w:rsidRDefault="0080029C" w:rsidP="00B22A5A">
      <w:pPr>
        <w:spacing w:after="0"/>
        <w:ind w:firstLine="720"/>
        <w:rPr>
          <w:rFonts w:ascii="Arial" w:hAnsi="Arial" w:cs="Arial"/>
          <w:lang w:val="es-AR"/>
        </w:rPr>
      </w:pPr>
      <w:proofErr w:type="spellStart"/>
      <w:r w:rsidRPr="005E1C7D">
        <w:rPr>
          <w:rFonts w:ascii="Arial" w:hAnsi="Arial" w:cs="Arial"/>
          <w:lang w:val="es-AR"/>
        </w:rPr>
        <w:t>While</w:t>
      </w:r>
      <w:proofErr w:type="spellEnd"/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(tiempo no se acabó)</w:t>
      </w:r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{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 xml:space="preserve"> = Agarro una solución al azar*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proofErr w:type="spellStart"/>
      <w:r w:rsidRPr="005E1C7D">
        <w:rPr>
          <w:rFonts w:ascii="Arial" w:hAnsi="Arial" w:cs="Arial"/>
          <w:lang w:val="es-AR"/>
        </w:rPr>
        <w:t>If</w:t>
      </w:r>
      <w:proofErr w:type="spellEnd"/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(</w:t>
      </w:r>
      <w:proofErr w:type="spellStart"/>
      <w:r w:rsidRPr="005E1C7D">
        <w:rPr>
          <w:rFonts w:ascii="Arial" w:hAnsi="Arial" w:cs="Arial"/>
          <w:lang w:val="es-AR"/>
        </w:rPr>
        <w:t>bestSolution</w:t>
      </w:r>
      <w:proofErr w:type="spellEnd"/>
      <w:r w:rsidRPr="005E1C7D">
        <w:rPr>
          <w:rFonts w:ascii="Arial" w:hAnsi="Arial" w:cs="Arial"/>
          <w:lang w:val="es-AR"/>
        </w:rPr>
        <w:t xml:space="preserve"> es peor que </w:t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>)</w:t>
      </w:r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{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="002709DA" w:rsidRPr="005E1C7D">
        <w:rPr>
          <w:rFonts w:ascii="Arial" w:hAnsi="Arial" w:cs="Arial"/>
          <w:lang w:val="es-AR"/>
        </w:rPr>
        <w:t>Do {</w:t>
      </w:r>
    </w:p>
    <w:p w:rsidR="0080029C" w:rsidRPr="005E1C7D" w:rsidRDefault="0080029C" w:rsidP="0080029C">
      <w:pPr>
        <w:spacing w:after="0"/>
        <w:ind w:left="2136" w:firstLine="708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 xml:space="preserve">Para cada uno de los vecinos de </w:t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>*{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proofErr w:type="spellStart"/>
      <w:r w:rsidRPr="005E1C7D">
        <w:rPr>
          <w:rFonts w:ascii="Arial" w:hAnsi="Arial" w:cs="Arial"/>
          <w:lang w:val="es-AR"/>
        </w:rPr>
        <w:t>If</w:t>
      </w:r>
      <w:proofErr w:type="spellEnd"/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 xml:space="preserve">(vecino mejor que </w:t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>)</w:t>
      </w:r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{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 xml:space="preserve"> = vecino;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  <w:t>Se encontró mejor solución = True;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  <w:t>}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  <w:t>}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r w:rsidRPr="005E1C7D">
        <w:rPr>
          <w:rFonts w:ascii="Arial" w:hAnsi="Arial" w:cs="Arial"/>
          <w:lang w:val="es-AR"/>
        </w:rPr>
        <w:tab/>
        <w:t>}</w:t>
      </w:r>
      <w:proofErr w:type="spellStart"/>
      <w:proofErr w:type="gramStart"/>
      <w:r w:rsidRPr="005E1C7D">
        <w:rPr>
          <w:rFonts w:ascii="Arial" w:hAnsi="Arial" w:cs="Arial"/>
          <w:lang w:val="es-AR"/>
        </w:rPr>
        <w:t>while</w:t>
      </w:r>
      <w:proofErr w:type="spellEnd"/>
      <w:proofErr w:type="gramEnd"/>
      <w:r w:rsidR="002709DA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(se encontró mejor solución)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  <w:t>}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ab/>
      </w:r>
      <w:proofErr w:type="spellStart"/>
      <w:proofErr w:type="gramStart"/>
      <w:r w:rsidRPr="005E1C7D">
        <w:rPr>
          <w:rFonts w:ascii="Arial" w:hAnsi="Arial" w:cs="Arial"/>
          <w:lang w:val="es-AR"/>
        </w:rPr>
        <w:t>bestSolution</w:t>
      </w:r>
      <w:proofErr w:type="spellEnd"/>
      <w:proofErr w:type="gramEnd"/>
      <w:r w:rsidRPr="005E1C7D">
        <w:rPr>
          <w:rFonts w:ascii="Arial" w:hAnsi="Arial" w:cs="Arial"/>
          <w:lang w:val="es-AR"/>
        </w:rPr>
        <w:t xml:space="preserve"> = </w:t>
      </w:r>
      <w:proofErr w:type="spellStart"/>
      <w:r w:rsidRPr="005E1C7D">
        <w:rPr>
          <w:rFonts w:ascii="Arial" w:hAnsi="Arial" w:cs="Arial"/>
          <w:lang w:val="es-AR"/>
        </w:rPr>
        <w:t>Random</w:t>
      </w:r>
      <w:proofErr w:type="spellEnd"/>
      <w:r w:rsidRPr="005E1C7D">
        <w:rPr>
          <w:rFonts w:ascii="Arial" w:hAnsi="Arial" w:cs="Arial"/>
          <w:lang w:val="es-AR"/>
        </w:rPr>
        <w:t>;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>}</w:t>
      </w:r>
    </w:p>
    <w:p w:rsidR="0080029C" w:rsidRDefault="0080029C" w:rsidP="0080029C">
      <w:pPr>
        <w:ind w:left="720"/>
        <w:rPr>
          <w:lang w:val="es-AR"/>
        </w:rPr>
      </w:pPr>
    </w:p>
    <w:p w:rsidR="00327F88" w:rsidRPr="002777A2" w:rsidRDefault="00327F88" w:rsidP="0080029C">
      <w:pPr>
        <w:ind w:left="720"/>
        <w:rPr>
          <w:lang w:val="es-AR"/>
        </w:rPr>
      </w:pPr>
    </w:p>
    <w:p w:rsidR="0080029C" w:rsidRPr="001E44AF" w:rsidRDefault="00AD2729" w:rsidP="0080029C">
      <w:pPr>
        <w:ind w:left="720"/>
        <w:rPr>
          <w:lang w:val="es-AR"/>
        </w:rPr>
      </w:pPr>
      <w:r>
        <w:rPr>
          <w:lang w:val="es-AR"/>
        </w:rPr>
        <w:lastRenderedPageBreak/>
        <w:t>*Solución al A</w:t>
      </w:r>
      <w:r w:rsidR="0080029C" w:rsidRPr="001E44AF">
        <w:rPr>
          <w:lang w:val="es-AR"/>
        </w:rPr>
        <w:t>zar:</w:t>
      </w:r>
    </w:p>
    <w:p w:rsidR="0080029C" w:rsidRPr="001E44AF" w:rsidRDefault="0080029C" w:rsidP="0080029C">
      <w:pPr>
        <w:ind w:left="720"/>
        <w:rPr>
          <w:lang w:val="es-AR"/>
        </w:rPr>
      </w:pPr>
      <w:r w:rsidRPr="001E44AF">
        <w:rPr>
          <w:lang w:val="es-AR"/>
        </w:rPr>
        <w:t xml:space="preserve">Arranca desde el nodo “Final” del </w:t>
      </w:r>
      <w:proofErr w:type="spellStart"/>
      <w:r w:rsidRPr="001E44AF">
        <w:rPr>
          <w:lang w:val="es-AR"/>
        </w:rPr>
        <w:t>hipergrafo</w:t>
      </w:r>
      <w:proofErr w:type="spellEnd"/>
      <w:r w:rsidRPr="001E44AF">
        <w:rPr>
          <w:lang w:val="es-AR"/>
        </w:rPr>
        <w:t xml:space="preserve"> (Se agrega a la cola de nodos usados).  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proofErr w:type="spellStart"/>
      <w:r w:rsidRPr="005E1C7D">
        <w:rPr>
          <w:rFonts w:ascii="Arial" w:hAnsi="Arial" w:cs="Arial"/>
          <w:lang w:val="es-AR"/>
        </w:rPr>
        <w:t>While</w:t>
      </w:r>
      <w:proofErr w:type="spellEnd"/>
      <w:r w:rsidR="002E3E55">
        <w:rPr>
          <w:rFonts w:ascii="Arial" w:hAnsi="Arial" w:cs="Arial"/>
          <w:lang w:val="es-AR"/>
        </w:rPr>
        <w:t xml:space="preserve"> </w:t>
      </w:r>
      <w:r w:rsidRPr="005E1C7D">
        <w:rPr>
          <w:rFonts w:ascii="Arial" w:hAnsi="Arial" w:cs="Arial"/>
          <w:lang w:val="es-AR"/>
        </w:rPr>
        <w:t>(primer nodo de la cola es distinto al nodo “Inicial”</w:t>
      </w:r>
      <w:r w:rsidR="00C40951" w:rsidRPr="005E1C7D">
        <w:rPr>
          <w:rFonts w:ascii="Arial" w:hAnsi="Arial" w:cs="Arial"/>
          <w:lang w:val="es-AR"/>
        </w:rPr>
        <w:t xml:space="preserve">) { </w:t>
      </w:r>
    </w:p>
    <w:p w:rsidR="0080029C" w:rsidRPr="005E1C7D" w:rsidRDefault="0080029C" w:rsidP="0080029C">
      <w:pPr>
        <w:spacing w:after="0"/>
        <w:ind w:left="144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 xml:space="preserve">Se elige un </w:t>
      </w:r>
      <w:proofErr w:type="spellStart"/>
      <w:r w:rsidRPr="005E1C7D">
        <w:rPr>
          <w:rFonts w:ascii="Arial" w:hAnsi="Arial" w:cs="Arial"/>
          <w:lang w:val="es-AR"/>
        </w:rPr>
        <w:t>hiperarco</w:t>
      </w:r>
      <w:proofErr w:type="spellEnd"/>
      <w:r w:rsidRPr="005E1C7D">
        <w:rPr>
          <w:rFonts w:ascii="Arial" w:hAnsi="Arial" w:cs="Arial"/>
          <w:lang w:val="es-AR"/>
        </w:rPr>
        <w:t xml:space="preserve"> entrante del primer nodo de la cola al azar. </w:t>
      </w:r>
    </w:p>
    <w:p w:rsidR="0080029C" w:rsidRPr="005E1C7D" w:rsidRDefault="0080029C" w:rsidP="0080029C">
      <w:pPr>
        <w:spacing w:after="0"/>
        <w:ind w:left="144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 xml:space="preserve">Se agrega el </w:t>
      </w:r>
      <w:proofErr w:type="spellStart"/>
      <w:r w:rsidRPr="005E1C7D">
        <w:rPr>
          <w:rFonts w:ascii="Arial" w:hAnsi="Arial" w:cs="Arial"/>
          <w:lang w:val="es-AR"/>
        </w:rPr>
        <w:t>hiperarco</w:t>
      </w:r>
      <w:proofErr w:type="spellEnd"/>
      <w:r w:rsidRPr="005E1C7D">
        <w:rPr>
          <w:rFonts w:ascii="Arial" w:hAnsi="Arial" w:cs="Arial"/>
          <w:lang w:val="es-AR"/>
        </w:rPr>
        <w:t xml:space="preserve"> a la solución.</w:t>
      </w:r>
    </w:p>
    <w:p w:rsidR="0080029C" w:rsidRPr="005E1C7D" w:rsidRDefault="0080029C" w:rsidP="0080029C">
      <w:pPr>
        <w:spacing w:after="0"/>
        <w:ind w:left="144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 xml:space="preserve">Se encola todos los nodos entrantes del </w:t>
      </w:r>
      <w:proofErr w:type="spellStart"/>
      <w:r w:rsidRPr="005E1C7D">
        <w:rPr>
          <w:rFonts w:ascii="Arial" w:hAnsi="Arial" w:cs="Arial"/>
          <w:lang w:val="es-AR"/>
        </w:rPr>
        <w:t>hiperarco</w:t>
      </w:r>
      <w:proofErr w:type="spellEnd"/>
      <w:r w:rsidRPr="005E1C7D">
        <w:rPr>
          <w:rFonts w:ascii="Arial" w:hAnsi="Arial" w:cs="Arial"/>
          <w:lang w:val="es-AR"/>
        </w:rPr>
        <w:t xml:space="preserve"> elegido.</w:t>
      </w:r>
    </w:p>
    <w:p w:rsidR="0080029C" w:rsidRPr="005E1C7D" w:rsidRDefault="0080029C" w:rsidP="0080029C">
      <w:pPr>
        <w:spacing w:after="0"/>
        <w:ind w:left="144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>Se remueve el primer nodo de la cola.</w:t>
      </w:r>
    </w:p>
    <w:p w:rsidR="0080029C" w:rsidRPr="005E1C7D" w:rsidRDefault="0080029C" w:rsidP="0080029C">
      <w:pPr>
        <w:spacing w:after="0"/>
        <w:ind w:left="720"/>
        <w:rPr>
          <w:rFonts w:ascii="Arial" w:hAnsi="Arial" w:cs="Arial"/>
          <w:lang w:val="es-AR"/>
        </w:rPr>
      </w:pPr>
      <w:r w:rsidRPr="005E1C7D">
        <w:rPr>
          <w:rFonts w:ascii="Arial" w:hAnsi="Arial" w:cs="Arial"/>
          <w:lang w:val="es-AR"/>
        </w:rPr>
        <w:t>}</w:t>
      </w:r>
    </w:p>
    <w:p w:rsidR="0080029C" w:rsidRDefault="0080029C" w:rsidP="0080029C">
      <w:pPr>
        <w:rPr>
          <w:lang w:val="es-AR"/>
        </w:rPr>
      </w:pPr>
    </w:p>
    <w:p w:rsidR="0080029C" w:rsidRPr="001E44AF" w:rsidRDefault="0080029C" w:rsidP="0080029C">
      <w:pPr>
        <w:ind w:left="720"/>
        <w:rPr>
          <w:lang w:val="es-AR"/>
        </w:rPr>
      </w:pPr>
      <w:r w:rsidRPr="001E44AF">
        <w:rPr>
          <w:lang w:val="es-AR"/>
        </w:rPr>
        <w:t>*Vecinos:</w:t>
      </w:r>
    </w:p>
    <w:p w:rsidR="0080029C" w:rsidRDefault="0080029C" w:rsidP="0080029C">
      <w:pPr>
        <w:ind w:left="720"/>
        <w:jc w:val="both"/>
        <w:rPr>
          <w:lang w:val="es-AR"/>
        </w:rPr>
      </w:pPr>
      <w:r w:rsidRPr="001E44AF">
        <w:rPr>
          <w:lang w:val="es-AR"/>
        </w:rPr>
        <w:t xml:space="preserve">Un vecino de una solución sería remover un </w:t>
      </w:r>
      <w:proofErr w:type="spellStart"/>
      <w:r w:rsidRPr="001E44AF">
        <w:rPr>
          <w:lang w:val="es-AR"/>
        </w:rPr>
        <w:t>hiperarco</w:t>
      </w:r>
      <w:proofErr w:type="spellEnd"/>
      <w:r w:rsidRPr="001E44AF">
        <w:rPr>
          <w:lang w:val="es-AR"/>
        </w:rPr>
        <w:t xml:space="preserve"> al azar de la solución y verificar si sigue siendo una solución válida. Si se encuentra una solución válida, se busca vecinos de esa nueva solución encontrada y así iterativamente hasta encontrar la mejor solución posible por esa rama del </w:t>
      </w:r>
      <w:proofErr w:type="spellStart"/>
      <w:r w:rsidRPr="001E44AF">
        <w:rPr>
          <w:lang w:val="es-AR"/>
        </w:rPr>
        <w:t>hipergrafo</w:t>
      </w:r>
      <w:proofErr w:type="spellEnd"/>
      <w:r w:rsidRPr="001E44AF">
        <w:rPr>
          <w:lang w:val="es-AR"/>
        </w:rPr>
        <w:t>.</w:t>
      </w:r>
    </w:p>
    <w:p w:rsidR="00F32055" w:rsidRDefault="00F32055" w:rsidP="00F32055">
      <w:pPr>
        <w:pStyle w:val="ListParagraph"/>
        <w:ind w:left="502" w:firstLine="0"/>
        <w:jc w:val="both"/>
        <w:rPr>
          <w:b/>
          <w:u w:val="single"/>
          <w:lang w:val="es-AR"/>
        </w:rPr>
      </w:pPr>
    </w:p>
    <w:p w:rsidR="00F32055" w:rsidRDefault="00F32055" w:rsidP="00F32055">
      <w:pPr>
        <w:pStyle w:val="ListParagraph"/>
        <w:ind w:left="502" w:firstLine="0"/>
        <w:jc w:val="both"/>
        <w:rPr>
          <w:b/>
          <w:lang w:val="es-AR"/>
        </w:rPr>
      </w:pPr>
      <w:r>
        <w:rPr>
          <w:b/>
          <w:u w:val="single"/>
          <w:lang w:val="es-AR"/>
        </w:rPr>
        <w:t>Fuerza Bruta</w:t>
      </w:r>
      <w:r w:rsidRPr="00F32055">
        <w:rPr>
          <w:b/>
          <w:lang w:val="es-AR"/>
        </w:rPr>
        <w:t xml:space="preserve"> 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 xml:space="preserve">El orden de complejidad de este algoritmo seria de N * M (siendo N la cantidad de nodos y M la cantidad de </w:t>
      </w:r>
      <w:proofErr w:type="spellStart"/>
      <w:r w:rsidRPr="00840F8A">
        <w:rPr>
          <w:lang w:val="es-AR"/>
        </w:rPr>
        <w:t>hiperarcos</w:t>
      </w:r>
      <w:proofErr w:type="spellEnd"/>
      <w:r w:rsidRPr="00840F8A">
        <w:rPr>
          <w:lang w:val="es-AR"/>
        </w:rPr>
        <w:t xml:space="preserve">). Esto es </w:t>
      </w:r>
      <w:proofErr w:type="spellStart"/>
      <w:r w:rsidRPr="00840F8A">
        <w:rPr>
          <w:lang w:val="es-AR"/>
        </w:rPr>
        <w:t>asi</w:t>
      </w:r>
      <w:proofErr w:type="spellEnd"/>
      <w:r w:rsidRPr="00840F8A">
        <w:rPr>
          <w:lang w:val="es-AR"/>
        </w:rPr>
        <w:t xml:space="preserve">, ya que para cada </w:t>
      </w:r>
      <w:proofErr w:type="spellStart"/>
      <w:r w:rsidRPr="00840F8A">
        <w:rPr>
          <w:lang w:val="es-AR"/>
        </w:rPr>
        <w:t>hiperarco</w:t>
      </w:r>
      <w:proofErr w:type="spellEnd"/>
      <w:r w:rsidRPr="00840F8A">
        <w:rPr>
          <w:lang w:val="es-AR"/>
        </w:rPr>
        <w:t xml:space="preserve"> estaríamos visitando todos sus nodos.  A pesar de que en la realidad, esto cambiaria debido a la poda que utilizamos y que se daría en la mayoría d los casos.</w:t>
      </w:r>
    </w:p>
    <w:p w:rsidR="00840F8A" w:rsidRDefault="00840F8A" w:rsidP="00840F8A">
      <w:r>
        <w:t>Add</w:t>
      </w:r>
      <w:r w:rsidR="002709DA">
        <w:t xml:space="preserve"> </w:t>
      </w:r>
      <w:r>
        <w:t>(</w:t>
      </w:r>
      <w:proofErr w:type="spellStart"/>
      <w:r>
        <w:t>Nodo</w:t>
      </w:r>
      <w:proofErr w:type="spellEnd"/>
      <w:r>
        <w:t xml:space="preserve"> ORIGEN)</w:t>
      </w:r>
    </w:p>
    <w:p w:rsidR="00840F8A" w:rsidRDefault="00840F8A" w:rsidP="00840F8A">
      <w:proofErr w:type="spellStart"/>
      <w:proofErr w:type="gramStart"/>
      <w:r>
        <w:t>exactSolution</w:t>
      </w:r>
      <w:proofErr w:type="spellEnd"/>
      <w:proofErr w:type="gramEnd"/>
      <w:r w:rsidR="002709DA">
        <w:t xml:space="preserve"> </w:t>
      </w:r>
      <w:r>
        <w:t xml:space="preserve">(Solution sol, Node end, List&lt;Node&gt; nodes, Solution </w:t>
      </w:r>
      <w:proofErr w:type="spellStart"/>
      <w:r>
        <w:t>bestSolution</w:t>
      </w:r>
      <w:proofErr w:type="spellEnd"/>
      <w:r>
        <w:t>)</w:t>
      </w:r>
    </w:p>
    <w:p w:rsidR="00840F8A" w:rsidRDefault="002709DA" w:rsidP="00840F8A">
      <w:p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</w:t>
      </w:r>
      <w:r w:rsidR="00840F8A" w:rsidRPr="00840F8A">
        <w:rPr>
          <w:lang w:val="es-AR"/>
        </w:rPr>
        <w:t>(primer elemento de la lista es Nodo DESTINO)</w:t>
      </w:r>
      <w:r>
        <w:rPr>
          <w:lang w:val="es-AR"/>
        </w:rPr>
        <w:t xml:space="preserve"> </w:t>
      </w:r>
      <w:r w:rsidR="00840F8A" w:rsidRPr="00840F8A">
        <w:rPr>
          <w:lang w:val="es-AR"/>
        </w:rPr>
        <w:t>{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proofErr w:type="spellStart"/>
      <w:r w:rsidRPr="00840F8A">
        <w:rPr>
          <w:lang w:val="es-AR"/>
        </w:rPr>
        <w:t>I</w:t>
      </w:r>
      <w:r w:rsidR="002709DA">
        <w:rPr>
          <w:lang w:val="es-AR"/>
        </w:rPr>
        <w:t>f</w:t>
      </w:r>
      <w:proofErr w:type="spellEnd"/>
      <w:r w:rsidR="002709DA">
        <w:rPr>
          <w:lang w:val="es-AR"/>
        </w:rPr>
        <w:t xml:space="preserve"> </w:t>
      </w:r>
      <w:r w:rsidRPr="00840F8A">
        <w:rPr>
          <w:lang w:val="es-AR"/>
        </w:rPr>
        <w:t>(no hay mejor solución)</w:t>
      </w:r>
      <w:r w:rsidR="002709DA">
        <w:rPr>
          <w:lang w:val="es-AR"/>
        </w:rPr>
        <w:t xml:space="preserve"> </w:t>
      </w:r>
      <w:r w:rsidRPr="00840F8A">
        <w:rPr>
          <w:lang w:val="es-AR"/>
        </w:rPr>
        <w:t>{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r w:rsidRPr="00840F8A">
        <w:rPr>
          <w:lang w:val="es-AR"/>
        </w:rPr>
        <w:tab/>
      </w:r>
      <w:proofErr w:type="spellStart"/>
      <w:proofErr w:type="gramStart"/>
      <w:r w:rsidRPr="00840F8A">
        <w:rPr>
          <w:lang w:val="es-AR"/>
        </w:rPr>
        <w:t>bestSolution</w:t>
      </w:r>
      <w:proofErr w:type="spellEnd"/>
      <w:proofErr w:type="gramEnd"/>
      <w:r w:rsidRPr="00840F8A">
        <w:rPr>
          <w:lang w:val="es-AR"/>
        </w:rPr>
        <w:t xml:space="preserve"> = sol ; 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  <w:t>}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proofErr w:type="spellStart"/>
      <w:r w:rsidRPr="00840F8A">
        <w:rPr>
          <w:lang w:val="es-AR"/>
        </w:rPr>
        <w:t>Else</w:t>
      </w:r>
      <w:proofErr w:type="spellEnd"/>
      <w:r w:rsidRPr="00840F8A">
        <w:rPr>
          <w:lang w:val="es-AR"/>
        </w:rPr>
        <w:t xml:space="preserve"> </w:t>
      </w:r>
      <w:proofErr w:type="spellStart"/>
      <w:r w:rsidRPr="00840F8A">
        <w:rPr>
          <w:lang w:val="es-AR"/>
        </w:rPr>
        <w:t>I</w:t>
      </w:r>
      <w:r w:rsidR="002709DA">
        <w:rPr>
          <w:lang w:val="es-AR"/>
        </w:rPr>
        <w:t>f</w:t>
      </w:r>
      <w:proofErr w:type="spellEnd"/>
      <w:r w:rsidR="002709DA">
        <w:rPr>
          <w:lang w:val="es-AR"/>
        </w:rPr>
        <w:t xml:space="preserve"> </w:t>
      </w:r>
      <w:r w:rsidRPr="00840F8A">
        <w:rPr>
          <w:lang w:val="es-AR"/>
        </w:rPr>
        <w:t xml:space="preserve">(comparo si la solución que me llego es mejor que la que </w:t>
      </w:r>
      <w:r w:rsidR="002709DA" w:rsidRPr="00840F8A">
        <w:rPr>
          <w:lang w:val="es-AR"/>
        </w:rPr>
        <w:t>tenía</w:t>
      </w:r>
      <w:r w:rsidRPr="00840F8A">
        <w:rPr>
          <w:lang w:val="es-AR"/>
        </w:rPr>
        <w:t>)</w:t>
      </w:r>
      <w:r w:rsidR="002709DA">
        <w:rPr>
          <w:lang w:val="es-AR"/>
        </w:rPr>
        <w:t xml:space="preserve"> </w:t>
      </w:r>
      <w:r w:rsidRPr="00840F8A">
        <w:rPr>
          <w:lang w:val="es-AR"/>
        </w:rPr>
        <w:t>{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r w:rsidRPr="00840F8A">
        <w:rPr>
          <w:lang w:val="es-AR"/>
        </w:rPr>
        <w:tab/>
      </w:r>
      <w:proofErr w:type="spellStart"/>
      <w:proofErr w:type="gramStart"/>
      <w:r w:rsidRPr="00840F8A">
        <w:rPr>
          <w:lang w:val="es-AR"/>
        </w:rPr>
        <w:t>bestSolution</w:t>
      </w:r>
      <w:proofErr w:type="spellEnd"/>
      <w:proofErr w:type="gramEnd"/>
      <w:r w:rsidRPr="00840F8A">
        <w:rPr>
          <w:lang w:val="es-AR"/>
        </w:rPr>
        <w:t>=</w:t>
      </w:r>
      <w:r w:rsidR="002709DA">
        <w:rPr>
          <w:lang w:val="es-AR"/>
        </w:rPr>
        <w:t xml:space="preserve"> </w:t>
      </w:r>
      <w:r w:rsidRPr="00840F8A">
        <w:rPr>
          <w:lang w:val="es-AR"/>
        </w:rPr>
        <w:t xml:space="preserve">sol ; 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  <w:t>}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 xml:space="preserve">  </w:t>
      </w:r>
      <w:proofErr w:type="spellStart"/>
      <w:proofErr w:type="gramStart"/>
      <w:r w:rsidRPr="00840F8A">
        <w:rPr>
          <w:lang w:val="es-AR"/>
        </w:rPr>
        <w:t>return</w:t>
      </w:r>
      <w:proofErr w:type="spellEnd"/>
      <w:proofErr w:type="gramEnd"/>
      <w:r w:rsidRPr="00840F8A">
        <w:rPr>
          <w:lang w:val="es-AR"/>
        </w:rPr>
        <w:t>;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lastRenderedPageBreak/>
        <w:t>}</w:t>
      </w:r>
    </w:p>
    <w:p w:rsidR="00840F8A" w:rsidRPr="00840F8A" w:rsidRDefault="00840F8A" w:rsidP="00840F8A">
      <w:pPr>
        <w:rPr>
          <w:lang w:val="es-AR"/>
        </w:rPr>
      </w:pPr>
      <w:proofErr w:type="spellStart"/>
      <w:proofErr w:type="gramStart"/>
      <w:r w:rsidRPr="00840F8A">
        <w:rPr>
          <w:lang w:val="es-AR"/>
        </w:rPr>
        <w:t>aux</w:t>
      </w:r>
      <w:proofErr w:type="spellEnd"/>
      <w:proofErr w:type="gramEnd"/>
      <w:r w:rsidRPr="00840F8A">
        <w:rPr>
          <w:lang w:val="es-AR"/>
        </w:rPr>
        <w:t xml:space="preserve"> = tomo el primer Nodo de la lista;</w:t>
      </w:r>
    </w:p>
    <w:p w:rsidR="00840F8A" w:rsidRPr="00840F8A" w:rsidRDefault="00840F8A" w:rsidP="00840F8A">
      <w:pPr>
        <w:rPr>
          <w:lang w:val="es-AR"/>
        </w:rPr>
      </w:pPr>
      <w:proofErr w:type="spellStart"/>
      <w:proofErr w:type="gramStart"/>
      <w:r w:rsidRPr="00840F8A">
        <w:rPr>
          <w:lang w:val="es-AR"/>
        </w:rPr>
        <w:t>forEACH</w:t>
      </w:r>
      <w:proofErr w:type="spellEnd"/>
      <w:proofErr w:type="gramEnd"/>
      <w:r w:rsidR="002709DA">
        <w:rPr>
          <w:lang w:val="es-AR"/>
        </w:rPr>
        <w:t xml:space="preserve"> </w:t>
      </w:r>
      <w:r w:rsidRPr="00840F8A">
        <w:rPr>
          <w:lang w:val="es-AR"/>
        </w:rPr>
        <w:t>(</w:t>
      </w:r>
      <w:proofErr w:type="spellStart"/>
      <w:r w:rsidRPr="00840F8A">
        <w:rPr>
          <w:lang w:val="es-AR"/>
        </w:rPr>
        <w:t>hiperarco</w:t>
      </w:r>
      <w:proofErr w:type="spellEnd"/>
      <w:r w:rsidRPr="00840F8A">
        <w:rPr>
          <w:lang w:val="es-AR"/>
        </w:rPr>
        <w:t xml:space="preserve"> que le llega al Nodo </w:t>
      </w:r>
      <w:proofErr w:type="spellStart"/>
      <w:r w:rsidRPr="00840F8A">
        <w:rPr>
          <w:lang w:val="es-AR"/>
        </w:rPr>
        <w:t>aux</w:t>
      </w:r>
      <w:proofErr w:type="spellEnd"/>
      <w:r w:rsidRPr="00840F8A">
        <w:rPr>
          <w:lang w:val="es-AR"/>
        </w:rPr>
        <w:t xml:space="preserve"> que estamos analizando){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proofErr w:type="spellStart"/>
      <w:proofErr w:type="gramStart"/>
      <w:r w:rsidRPr="00840F8A">
        <w:rPr>
          <w:lang w:val="es-AR"/>
        </w:rPr>
        <w:t>solution</w:t>
      </w:r>
      <w:proofErr w:type="spellEnd"/>
      <w:proofErr w:type="gramEnd"/>
      <w:r w:rsidR="002709DA">
        <w:rPr>
          <w:lang w:val="es-AR"/>
        </w:rPr>
        <w:t xml:space="preserve"> </w:t>
      </w:r>
      <w:r w:rsidRPr="00840F8A">
        <w:rPr>
          <w:lang w:val="es-AR"/>
        </w:rPr>
        <w:t xml:space="preserve">=creo posible solución con </w:t>
      </w:r>
      <w:proofErr w:type="spellStart"/>
      <w:r w:rsidRPr="00840F8A">
        <w:rPr>
          <w:lang w:val="es-AR"/>
        </w:rPr>
        <w:t>hiperarcos</w:t>
      </w:r>
      <w:proofErr w:type="spellEnd"/>
      <w:r w:rsidRPr="00840F8A">
        <w:rPr>
          <w:lang w:val="es-AR"/>
        </w:rPr>
        <w:t xml:space="preserve"> que forman parte de ella hasta el momento;</w:t>
      </w:r>
    </w:p>
    <w:p w:rsidR="00840F8A" w:rsidRPr="00840F8A" w:rsidRDefault="00840F8A" w:rsidP="00840F8A">
      <w:pPr>
        <w:rPr>
          <w:lang w:val="es-AR"/>
        </w:rPr>
      </w:pPr>
      <w:r w:rsidRPr="00840F8A">
        <w:rPr>
          <w:lang w:val="es-AR"/>
        </w:rPr>
        <w:tab/>
      </w:r>
      <w:proofErr w:type="spellStart"/>
      <w:proofErr w:type="gramStart"/>
      <w:r w:rsidRPr="00840F8A">
        <w:rPr>
          <w:lang w:val="es-AR"/>
        </w:rPr>
        <w:t>auxNodes</w:t>
      </w:r>
      <w:proofErr w:type="spellEnd"/>
      <w:proofErr w:type="gramEnd"/>
      <w:r w:rsidRPr="00840F8A">
        <w:rPr>
          <w:lang w:val="es-AR"/>
        </w:rPr>
        <w:t xml:space="preserve">= creo lista auxiliar para manejar los distintos nodos padres de cada </w:t>
      </w:r>
      <w:proofErr w:type="spellStart"/>
      <w:r w:rsidRPr="00840F8A">
        <w:rPr>
          <w:lang w:val="es-AR"/>
        </w:rPr>
        <w:t>hiperarco</w:t>
      </w:r>
      <w:proofErr w:type="spellEnd"/>
      <w:r w:rsidRPr="00840F8A">
        <w:rPr>
          <w:lang w:val="es-AR"/>
        </w:rPr>
        <w:t>;</w:t>
      </w:r>
    </w:p>
    <w:p w:rsidR="00840F8A" w:rsidRDefault="00840F8A" w:rsidP="00840F8A">
      <w:proofErr w:type="spellStart"/>
      <w:r>
        <w:t>auxNodes.addAll</w:t>
      </w:r>
      <w:proofErr w:type="spellEnd"/>
      <w:r w:rsidR="002709DA">
        <w:t xml:space="preserve"> </w:t>
      </w:r>
      <w:r>
        <w:t>(nodes);</w:t>
      </w:r>
    </w:p>
    <w:p w:rsidR="00840F8A" w:rsidRDefault="00840F8A" w:rsidP="00840F8A">
      <w:proofErr w:type="spellStart"/>
      <w:r>
        <w:t>auxNodes.remove</w:t>
      </w:r>
      <w:proofErr w:type="spellEnd"/>
      <w:r w:rsidR="002709DA">
        <w:t xml:space="preserve"> </w:t>
      </w:r>
      <w:r>
        <w:t>(aux);</w:t>
      </w:r>
    </w:p>
    <w:p w:rsidR="00840F8A" w:rsidRDefault="00840F8A" w:rsidP="00840F8A">
      <w:pPr>
        <w:rPr>
          <w:lang w:val="es-AR"/>
        </w:rPr>
      </w:pPr>
      <w:proofErr w:type="spellStart"/>
      <w:proofErr w:type="gramStart"/>
      <w:r w:rsidRPr="00840F8A">
        <w:rPr>
          <w:lang w:val="es-AR"/>
        </w:rPr>
        <w:t>forEACH</w:t>
      </w:r>
      <w:proofErr w:type="spellEnd"/>
      <w:proofErr w:type="gramEnd"/>
      <w:r w:rsidR="002709DA">
        <w:rPr>
          <w:lang w:val="es-AR"/>
        </w:rPr>
        <w:t xml:space="preserve"> </w:t>
      </w:r>
      <w:r w:rsidRPr="00840F8A">
        <w:rPr>
          <w:lang w:val="es-AR"/>
        </w:rPr>
        <w:t xml:space="preserve">(nodo padre del </w:t>
      </w:r>
      <w:proofErr w:type="spellStart"/>
      <w:r w:rsidRPr="00840F8A">
        <w:rPr>
          <w:lang w:val="es-AR"/>
        </w:rPr>
        <w:t>hiperarco</w:t>
      </w:r>
      <w:proofErr w:type="spellEnd"/>
      <w:r w:rsidRPr="00840F8A">
        <w:rPr>
          <w:lang w:val="es-AR"/>
        </w:rPr>
        <w:t xml:space="preserve"> que estamos analizando){</w:t>
      </w:r>
    </w:p>
    <w:p w:rsidR="00840F8A" w:rsidRDefault="00840F8A" w:rsidP="00840F8A">
      <w:r w:rsidRPr="00840F8A">
        <w:rPr>
          <w:lang w:val="es-AR"/>
        </w:rPr>
        <w:tab/>
      </w:r>
      <w:proofErr w:type="spellStart"/>
      <w:r>
        <w:t>auxNodes.add</w:t>
      </w:r>
      <w:proofErr w:type="spellEnd"/>
      <w:r w:rsidR="002709DA">
        <w:t xml:space="preserve"> </w:t>
      </w:r>
      <w:r>
        <w:t>(</w:t>
      </w:r>
      <w:proofErr w:type="spellStart"/>
      <w:r>
        <w:t>nodo</w:t>
      </w:r>
      <w:proofErr w:type="spellEnd"/>
      <w:r>
        <w:t>);</w:t>
      </w:r>
    </w:p>
    <w:p w:rsidR="00840F8A" w:rsidRDefault="00840F8A" w:rsidP="00840F8A">
      <w:r>
        <w:t>}</w:t>
      </w:r>
    </w:p>
    <w:p w:rsidR="00840F8A" w:rsidRPr="002709DA" w:rsidRDefault="00840F8A" w:rsidP="00840F8A">
      <w:proofErr w:type="spellStart"/>
      <w:r w:rsidRPr="002709DA">
        <w:t>Solution.addToSolution</w:t>
      </w:r>
      <w:proofErr w:type="spellEnd"/>
      <w:r w:rsidR="002709DA" w:rsidRPr="002709DA">
        <w:t xml:space="preserve"> </w:t>
      </w:r>
      <w:r w:rsidRPr="002709DA">
        <w:t>(</w:t>
      </w:r>
      <w:proofErr w:type="spellStart"/>
      <w:r w:rsidRPr="002709DA">
        <w:t>hiperarco</w:t>
      </w:r>
      <w:proofErr w:type="spellEnd"/>
      <w:r w:rsidRPr="002709DA">
        <w:t xml:space="preserve"> actual);</w:t>
      </w:r>
    </w:p>
    <w:p w:rsidR="00840F8A" w:rsidRDefault="00840F8A" w:rsidP="00840F8A">
      <w:pPr>
        <w:rPr>
          <w:lang w:val="es-AR"/>
        </w:rPr>
      </w:pPr>
      <w:r w:rsidRPr="00840F8A">
        <w:rPr>
          <w:lang w:val="es-AR"/>
        </w:rPr>
        <w:t xml:space="preserve">(Aplico una poda para ver si la posible </w:t>
      </w:r>
      <w:r w:rsidR="002709DA" w:rsidRPr="00840F8A">
        <w:rPr>
          <w:lang w:val="es-AR"/>
        </w:rPr>
        <w:t>solución</w:t>
      </w:r>
      <w:r w:rsidRPr="00840F8A">
        <w:rPr>
          <w:lang w:val="es-AR"/>
        </w:rPr>
        <w:t xml:space="preserve"> que estoy armando ya es mayor a la mejor que tengo hasta el momento)</w:t>
      </w:r>
    </w:p>
    <w:p w:rsidR="00840F8A" w:rsidRDefault="00840F8A" w:rsidP="00840F8A">
      <w:proofErr w:type="spellStart"/>
      <w:proofErr w:type="gramStart"/>
      <w:r>
        <w:t>exactSolution</w:t>
      </w:r>
      <w:proofErr w:type="spellEnd"/>
      <w:proofErr w:type="gramEnd"/>
      <w:r w:rsidR="002709DA">
        <w:t xml:space="preserve"> </w:t>
      </w:r>
      <w:r>
        <w:t>(solution,</w:t>
      </w:r>
      <w:r w:rsidR="002709DA">
        <w:t xml:space="preserve"> </w:t>
      </w:r>
      <w:r>
        <w:t>end,</w:t>
      </w:r>
      <w:r w:rsidR="002709DA">
        <w:t xml:space="preserve"> </w:t>
      </w:r>
      <w:proofErr w:type="spellStart"/>
      <w:r>
        <w:t>auxNodes</w:t>
      </w:r>
      <w:proofErr w:type="spellEnd"/>
      <w:r>
        <w:t>,</w:t>
      </w:r>
      <w:r w:rsidR="002709DA">
        <w:t xml:space="preserve"> </w:t>
      </w:r>
      <w:proofErr w:type="spellStart"/>
      <w:r>
        <w:t>bestSolution</w:t>
      </w:r>
      <w:proofErr w:type="spellEnd"/>
      <w:r>
        <w:t>);</w:t>
      </w:r>
    </w:p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840F8A"/>
    <w:p w:rsidR="000A0516" w:rsidRDefault="000A0516" w:rsidP="000A0516">
      <w:pPr>
        <w:pStyle w:val="Heading1"/>
        <w:numPr>
          <w:ilvl w:val="0"/>
          <w:numId w:val="2"/>
        </w:numPr>
      </w:pPr>
      <w:proofErr w:type="spellStart"/>
      <w:r w:rsidRPr="000A0516">
        <w:rPr>
          <w:u w:val="single"/>
        </w:rPr>
        <w:lastRenderedPageBreak/>
        <w:t>Comparación</w:t>
      </w:r>
      <w:proofErr w:type="spellEnd"/>
      <w:r>
        <w:t xml:space="preserve"> de </w:t>
      </w:r>
      <w:proofErr w:type="spellStart"/>
      <w:r>
        <w:t>Tiempos</w:t>
      </w:r>
      <w:proofErr w:type="spellEnd"/>
    </w:p>
    <w:p w:rsidR="000A0516" w:rsidRDefault="000A0516" w:rsidP="00840F8A"/>
    <w:p w:rsidR="00840F8A" w:rsidRPr="00F619A2" w:rsidRDefault="00F619A2" w:rsidP="00F32055">
      <w:pPr>
        <w:pStyle w:val="ListParagraph"/>
        <w:ind w:left="502" w:firstLine="0"/>
        <w:jc w:val="both"/>
        <w:rPr>
          <w:lang w:val="es-AR"/>
        </w:rPr>
      </w:pPr>
      <w:r w:rsidRPr="00F619A2">
        <w:rPr>
          <w:lang w:val="es-AR"/>
        </w:rPr>
        <w:t>Usando el algoritmo exacto sacamos los siguientes tiempos:</w:t>
      </w:r>
    </w:p>
    <w:p w:rsidR="00F619A2" w:rsidRDefault="00F619A2" w:rsidP="00F32055">
      <w:pPr>
        <w:pStyle w:val="ListParagraph"/>
        <w:ind w:left="502" w:firstLine="0"/>
        <w:jc w:val="both"/>
        <w:rPr>
          <w:lang w:val="es-AR"/>
        </w:rPr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1820"/>
        <w:gridCol w:w="1796"/>
        <w:gridCol w:w="1794"/>
        <w:gridCol w:w="1795"/>
        <w:gridCol w:w="1869"/>
      </w:tblGrid>
      <w:tr w:rsidR="00F619A2" w:rsidTr="00F619A2">
        <w:trPr>
          <w:trHeight w:val="682"/>
        </w:trPr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Archivo</w:t>
            </w:r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A.hg</w:t>
            </w:r>
            <w:proofErr w:type="spellEnd"/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B.hg</w:t>
            </w:r>
            <w:proofErr w:type="spellEnd"/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C.hg</w:t>
            </w:r>
            <w:proofErr w:type="spellEnd"/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Enunciado.hg</w:t>
            </w:r>
            <w:proofErr w:type="spellEnd"/>
          </w:p>
        </w:tc>
      </w:tr>
      <w:tr w:rsidR="00F619A2" w:rsidTr="00F619A2">
        <w:trPr>
          <w:trHeight w:val="706"/>
        </w:trPr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bookmarkStart w:id="2" w:name="_GoBack"/>
            <w:bookmarkEnd w:id="2"/>
            <w:r>
              <w:rPr>
                <w:lang w:val="es-AR"/>
              </w:rPr>
              <w:t>Tiempo</w:t>
            </w:r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27 s</w:t>
            </w:r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35 s</w:t>
            </w:r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43 s</w:t>
            </w:r>
          </w:p>
        </w:tc>
        <w:tc>
          <w:tcPr>
            <w:tcW w:w="1900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&lt;1 s</w:t>
            </w:r>
          </w:p>
        </w:tc>
      </w:tr>
    </w:tbl>
    <w:p w:rsidR="00F619A2" w:rsidRPr="00F619A2" w:rsidRDefault="00F619A2" w:rsidP="00F32055">
      <w:pPr>
        <w:pStyle w:val="ListParagraph"/>
        <w:ind w:left="502" w:firstLine="0"/>
        <w:jc w:val="both"/>
        <w:rPr>
          <w:lang w:val="es-AR"/>
        </w:rPr>
      </w:pPr>
    </w:p>
    <w:p w:rsidR="00F32055" w:rsidRPr="00F619A2" w:rsidRDefault="00F32055" w:rsidP="00F32055">
      <w:pPr>
        <w:pStyle w:val="ListParagraph"/>
        <w:ind w:left="502" w:firstLine="0"/>
        <w:jc w:val="both"/>
        <w:rPr>
          <w:b/>
          <w:u w:val="single"/>
          <w:lang w:val="es-AR"/>
        </w:rPr>
      </w:pPr>
    </w:p>
    <w:p w:rsidR="00F32055" w:rsidRPr="00F619A2" w:rsidRDefault="00F619A2" w:rsidP="00F32055">
      <w:pPr>
        <w:pStyle w:val="ListParagraph"/>
        <w:ind w:left="502" w:firstLine="0"/>
        <w:jc w:val="both"/>
        <w:rPr>
          <w:lang w:val="es-AR"/>
        </w:rPr>
      </w:pPr>
      <w:r>
        <w:rPr>
          <w:lang w:val="es-AR"/>
        </w:rPr>
        <w:t>Usando el algoritmo aproximado sacamos los siguientes resultados dándole 2 minutos para calcular cada grafo:</w:t>
      </w:r>
    </w:p>
    <w:p w:rsidR="000A0516" w:rsidRPr="00F619A2" w:rsidRDefault="000A0516" w:rsidP="00F32055">
      <w:pPr>
        <w:pStyle w:val="ListParagraph"/>
        <w:ind w:left="502" w:firstLine="0"/>
        <w:jc w:val="both"/>
        <w:rPr>
          <w:lang w:val="es-AR"/>
        </w:rPr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994"/>
        <w:gridCol w:w="732"/>
        <w:gridCol w:w="718"/>
        <w:gridCol w:w="727"/>
        <w:gridCol w:w="731"/>
        <w:gridCol w:w="1822"/>
        <w:gridCol w:w="1822"/>
        <w:gridCol w:w="1528"/>
      </w:tblGrid>
      <w:tr w:rsidR="00F619A2" w:rsidTr="00F619A2">
        <w:tc>
          <w:tcPr>
            <w:tcW w:w="1187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Archivo</w:t>
            </w:r>
          </w:p>
        </w:tc>
        <w:tc>
          <w:tcPr>
            <w:tcW w:w="1187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A.hg</w:t>
            </w:r>
            <w:proofErr w:type="spellEnd"/>
          </w:p>
        </w:tc>
        <w:tc>
          <w:tcPr>
            <w:tcW w:w="1187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B.hg</w:t>
            </w:r>
            <w:proofErr w:type="spellEnd"/>
          </w:p>
        </w:tc>
        <w:tc>
          <w:tcPr>
            <w:tcW w:w="1187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C.hg</w:t>
            </w:r>
            <w:proofErr w:type="spellEnd"/>
          </w:p>
        </w:tc>
        <w:tc>
          <w:tcPr>
            <w:tcW w:w="1188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D.hg</w:t>
            </w:r>
            <w:proofErr w:type="spellEnd"/>
          </w:p>
        </w:tc>
        <w:tc>
          <w:tcPr>
            <w:tcW w:w="1188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Aproximado1.hg</w:t>
            </w:r>
          </w:p>
        </w:tc>
        <w:tc>
          <w:tcPr>
            <w:tcW w:w="1188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Aproximado2.hg</w:t>
            </w:r>
          </w:p>
        </w:tc>
        <w:tc>
          <w:tcPr>
            <w:tcW w:w="1188" w:type="dxa"/>
          </w:tcPr>
          <w:p w:rsidR="00F619A2" w:rsidRDefault="00F619A2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proofErr w:type="spellStart"/>
            <w:r>
              <w:rPr>
                <w:lang w:val="es-AR"/>
              </w:rPr>
              <w:t>Enunciado.hg</w:t>
            </w:r>
            <w:proofErr w:type="spellEnd"/>
          </w:p>
        </w:tc>
      </w:tr>
      <w:tr w:rsidR="00F619A2" w:rsidTr="00F619A2">
        <w:tc>
          <w:tcPr>
            <w:tcW w:w="1187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Peso </w:t>
            </w:r>
            <w:proofErr w:type="spellStart"/>
            <w:r>
              <w:rPr>
                <w:lang w:val="es-AR"/>
              </w:rPr>
              <w:t>Minimo</w:t>
            </w:r>
            <w:proofErr w:type="spellEnd"/>
          </w:p>
        </w:tc>
        <w:tc>
          <w:tcPr>
            <w:tcW w:w="1187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196</w:t>
            </w:r>
          </w:p>
        </w:tc>
        <w:tc>
          <w:tcPr>
            <w:tcW w:w="1187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491</w:t>
            </w:r>
          </w:p>
        </w:tc>
        <w:tc>
          <w:tcPr>
            <w:tcW w:w="1187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398</w:t>
            </w:r>
          </w:p>
        </w:tc>
        <w:tc>
          <w:tcPr>
            <w:tcW w:w="1188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161</w:t>
            </w:r>
          </w:p>
        </w:tc>
        <w:tc>
          <w:tcPr>
            <w:tcW w:w="1188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1301</w:t>
            </w:r>
          </w:p>
        </w:tc>
        <w:tc>
          <w:tcPr>
            <w:tcW w:w="1188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659</w:t>
            </w:r>
          </w:p>
        </w:tc>
        <w:tc>
          <w:tcPr>
            <w:tcW w:w="1188" w:type="dxa"/>
          </w:tcPr>
          <w:p w:rsidR="00F619A2" w:rsidRDefault="00EB6215" w:rsidP="00F32055">
            <w:pPr>
              <w:pStyle w:val="ListParagraph"/>
              <w:ind w:left="0" w:firstLine="0"/>
              <w:jc w:val="both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</w:tbl>
    <w:p w:rsidR="00F619A2" w:rsidRPr="00EB6215" w:rsidRDefault="00F619A2" w:rsidP="00EB6215">
      <w:pPr>
        <w:jc w:val="both"/>
        <w:rPr>
          <w:lang w:val="es-AR"/>
        </w:rPr>
      </w:pPr>
    </w:p>
    <w:p w:rsidR="00167757" w:rsidRDefault="00167757" w:rsidP="000A0516">
      <w:pPr>
        <w:pStyle w:val="Heading1"/>
        <w:numPr>
          <w:ilvl w:val="0"/>
          <w:numId w:val="2"/>
        </w:numPr>
        <w:ind w:left="630"/>
      </w:pPr>
      <w:proofErr w:type="spellStart"/>
      <w:r>
        <w:t>Generación</w:t>
      </w:r>
      <w:proofErr w:type="spellEnd"/>
      <w:r>
        <w:t xml:space="preserve"> de </w:t>
      </w:r>
      <w:proofErr w:type="spellStart"/>
      <w:r>
        <w:t>hipergrafos</w:t>
      </w:r>
      <w:proofErr w:type="spellEnd"/>
    </w:p>
    <w:p w:rsidR="00167757" w:rsidRDefault="00167757" w:rsidP="00167757">
      <w:pPr>
        <w:ind w:left="630"/>
        <w:rPr>
          <w:lang w:eastAsia="ja-JP"/>
        </w:rPr>
      </w:pPr>
    </w:p>
    <w:p w:rsidR="00167757" w:rsidRDefault="00253FD3" w:rsidP="00167757">
      <w:pPr>
        <w:ind w:left="630"/>
        <w:jc w:val="both"/>
        <w:rPr>
          <w:lang w:val="es-AR"/>
        </w:rPr>
      </w:pPr>
      <w:r>
        <w:rPr>
          <w:lang w:val="es-AR" w:eastAsia="ja-JP"/>
        </w:rPr>
        <w:t xml:space="preserve">La generación de los </w:t>
      </w:r>
      <w:proofErr w:type="spellStart"/>
      <w:r>
        <w:rPr>
          <w:lang w:val="es-AR" w:eastAsia="ja-JP"/>
        </w:rPr>
        <w:t>hipergrafos</w:t>
      </w:r>
      <w:proofErr w:type="spellEnd"/>
      <w:r>
        <w:rPr>
          <w:lang w:val="es-AR" w:eastAsia="ja-JP"/>
        </w:rPr>
        <w:t xml:space="preserve"> estuvo a cargo de la clase </w:t>
      </w:r>
      <w:proofErr w:type="spellStart"/>
      <w:r w:rsidRPr="00253FD3">
        <w:rPr>
          <w:i/>
          <w:lang w:val="es-AR" w:eastAsia="ja-JP"/>
        </w:rPr>
        <w:t>Parser</w:t>
      </w:r>
      <w:proofErr w:type="spellEnd"/>
      <w:r>
        <w:rPr>
          <w:i/>
          <w:lang w:val="es-AR" w:eastAsia="ja-JP"/>
        </w:rPr>
        <w:t>.</w:t>
      </w:r>
      <w:r w:rsidRPr="00253FD3">
        <w:rPr>
          <w:lang w:val="es-AR"/>
        </w:rPr>
        <w:t xml:space="preserve"> </w:t>
      </w:r>
      <w:r>
        <w:rPr>
          <w:lang w:val="es-AR"/>
        </w:rPr>
        <w:t xml:space="preserve">Mediante el método </w:t>
      </w:r>
      <w:proofErr w:type="spellStart"/>
      <w:r w:rsidRPr="00253FD3">
        <w:rPr>
          <w:i/>
          <w:lang w:val="es-AR"/>
        </w:rPr>
        <w:t>readFiles</w:t>
      </w:r>
      <w:proofErr w:type="spellEnd"/>
      <w:r>
        <w:rPr>
          <w:lang w:val="es-AR"/>
        </w:rPr>
        <w:t xml:space="preserve"> se lee el archivo que contiene al </w:t>
      </w:r>
      <w:proofErr w:type="spellStart"/>
      <w:r>
        <w:rPr>
          <w:lang w:val="es-AR"/>
        </w:rPr>
        <w:t>hipergrafo</w:t>
      </w:r>
      <w:proofErr w:type="spellEnd"/>
      <w:r>
        <w:rPr>
          <w:lang w:val="es-AR"/>
        </w:rPr>
        <w:t xml:space="preserve">, se lo lee por línea buscado el nodo origen y destino, en primer lugar, para luego tomar los datos de los </w:t>
      </w:r>
      <w:proofErr w:type="spellStart"/>
      <w:r>
        <w:rPr>
          <w:lang w:val="es-AR"/>
        </w:rPr>
        <w:t>hiperarcos</w:t>
      </w:r>
      <w:proofErr w:type="spellEnd"/>
      <w:r>
        <w:rPr>
          <w:lang w:val="es-AR"/>
        </w:rPr>
        <w:t xml:space="preserve"> que son guardados en una instancia de </w:t>
      </w:r>
      <w:proofErr w:type="spellStart"/>
      <w:r w:rsidRPr="00253FD3">
        <w:rPr>
          <w:i/>
          <w:lang w:val="es-AR"/>
        </w:rPr>
        <w:t>Hypergraph</w:t>
      </w:r>
      <w:proofErr w:type="spellEnd"/>
      <w:r>
        <w:rPr>
          <w:i/>
          <w:lang w:val="es-AR"/>
        </w:rPr>
        <w:t xml:space="preserve"> </w:t>
      </w:r>
      <w:r>
        <w:rPr>
          <w:lang w:val="es-AR"/>
        </w:rPr>
        <w:t>y ,al mismo tiempo, se escribe el archivo .</w:t>
      </w:r>
      <w:proofErr w:type="spellStart"/>
      <w:r>
        <w:rPr>
          <w:lang w:val="es-AR"/>
        </w:rPr>
        <w:t>dot</w:t>
      </w:r>
      <w:proofErr w:type="spellEnd"/>
      <w:r>
        <w:rPr>
          <w:lang w:val="es-AR"/>
        </w:rPr>
        <w:t xml:space="preserve"> del .hg en cuestión. </w:t>
      </w:r>
    </w:p>
    <w:p w:rsidR="00253FD3" w:rsidRDefault="00253FD3" w:rsidP="00167757">
      <w:pPr>
        <w:ind w:left="630"/>
        <w:jc w:val="both"/>
        <w:rPr>
          <w:lang w:val="es-AR"/>
        </w:rPr>
      </w:pPr>
      <w:r>
        <w:rPr>
          <w:lang w:val="es-AR"/>
        </w:rPr>
        <w:t>A los nombres de los nodos se les ha agregado “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_” al inicio dado que la herramienta </w:t>
      </w:r>
      <w:proofErr w:type="spellStart"/>
      <w:r>
        <w:rPr>
          <w:lang w:val="es-AR"/>
        </w:rPr>
        <w:t>GraphViz</w:t>
      </w:r>
      <w:proofErr w:type="spellEnd"/>
      <w:r>
        <w:rPr>
          <w:lang w:val="es-AR"/>
        </w:rPr>
        <w:t xml:space="preserve"> daba </w:t>
      </w:r>
      <w:proofErr w:type="spellStart"/>
      <w:r>
        <w:rPr>
          <w:lang w:val="es-AR"/>
        </w:rPr>
        <w:t>warnings</w:t>
      </w:r>
      <w:proofErr w:type="spellEnd"/>
      <w:r>
        <w:rPr>
          <w:lang w:val="es-AR"/>
        </w:rPr>
        <w:t xml:space="preserve"> por cada nodo. Al final del archivo .</w:t>
      </w:r>
      <w:proofErr w:type="spellStart"/>
      <w:r>
        <w:rPr>
          <w:lang w:val="es-AR"/>
        </w:rPr>
        <w:t>dot</w:t>
      </w:r>
      <w:proofErr w:type="spellEnd"/>
      <w:r>
        <w:rPr>
          <w:lang w:val="es-AR"/>
        </w:rPr>
        <w:t xml:space="preserve"> los nombres eran cambiados por los originales para que en la imagen generada se mostraran correctamente.</w:t>
      </w:r>
    </w:p>
    <w:p w:rsidR="00253FD3" w:rsidRPr="00253FD3" w:rsidRDefault="00253FD3" w:rsidP="00167757">
      <w:pPr>
        <w:ind w:left="630"/>
        <w:jc w:val="both"/>
        <w:rPr>
          <w:lang w:val="es-AR"/>
        </w:rPr>
      </w:pPr>
      <w:r>
        <w:rPr>
          <w:lang w:val="es-AR"/>
        </w:rPr>
        <w:t xml:space="preserve">Luego, cuando se obtenía una solución exacta o aproximada del camino mínimo, el </w:t>
      </w:r>
      <w:proofErr w:type="spellStart"/>
      <w:r w:rsidRPr="00253FD3">
        <w:rPr>
          <w:i/>
          <w:lang w:val="es-AR"/>
        </w:rPr>
        <w:t>parser</w:t>
      </w:r>
      <w:proofErr w:type="spellEnd"/>
      <w:r>
        <w:rPr>
          <w:lang w:val="es-AR"/>
        </w:rPr>
        <w:t xml:space="preserve"> volvía a leer el archivo .hg pero teniendo en cuenta que se posee una </w:t>
      </w:r>
      <w:proofErr w:type="spellStart"/>
      <w:r>
        <w:rPr>
          <w:lang w:val="es-AR"/>
        </w:rPr>
        <w:t>List</w:t>
      </w:r>
      <w:proofErr w:type="spellEnd"/>
      <w:r>
        <w:rPr>
          <w:lang w:val="es-AR"/>
        </w:rPr>
        <w:t>&lt;</w:t>
      </w:r>
      <w:proofErr w:type="spellStart"/>
      <w:r>
        <w:rPr>
          <w:lang w:val="es-AR"/>
        </w:rPr>
        <w:t>Hyperarc</w:t>
      </w:r>
      <w:proofErr w:type="spellEnd"/>
      <w:r>
        <w:rPr>
          <w:lang w:val="es-AR"/>
        </w:rPr>
        <w:t xml:space="preserve">&gt;.  Se preguntaba si el </w:t>
      </w:r>
      <w:proofErr w:type="spellStart"/>
      <w:r>
        <w:rPr>
          <w:lang w:val="es-AR"/>
        </w:rPr>
        <w:t>hiperarco</w:t>
      </w:r>
      <w:proofErr w:type="spellEnd"/>
      <w:r>
        <w:rPr>
          <w:lang w:val="es-AR"/>
        </w:rPr>
        <w:t xml:space="preserve"> o nodo pertenecía al camino mínimo. Si pertenecía, se muestra </w:t>
      </w:r>
      <w:r>
        <w:rPr>
          <w:lang w:val="es-AR"/>
        </w:rPr>
        <w:lastRenderedPageBreak/>
        <w:t xml:space="preserve">de color rojo. De lo contrario, negro. Si un </w:t>
      </w:r>
      <w:proofErr w:type="spellStart"/>
      <w:r>
        <w:rPr>
          <w:lang w:val="es-AR"/>
        </w:rPr>
        <w:t>hiperarco</w:t>
      </w:r>
      <w:proofErr w:type="spellEnd"/>
      <w:r>
        <w:rPr>
          <w:lang w:val="es-AR"/>
        </w:rPr>
        <w:t xml:space="preserve"> y un nodo, ambos pertenecientes al camino mínimo, estaban conectados, la arista se la muestra de color rojo. De lo contrario, negro.</w:t>
      </w:r>
    </w:p>
    <w:p w:rsidR="00167757" w:rsidRPr="001E44AF" w:rsidRDefault="00253FD3" w:rsidP="007B5D9D">
      <w:pPr>
        <w:ind w:left="630"/>
        <w:jc w:val="both"/>
        <w:rPr>
          <w:lang w:val="es-AR"/>
        </w:rPr>
      </w:pPr>
      <w:r>
        <w:rPr>
          <w:lang w:val="es-AR"/>
        </w:rPr>
        <w:t xml:space="preserve">Para finalizar, el archivo .hg con el camino </w:t>
      </w:r>
      <w:r w:rsidR="007B5D9D">
        <w:rPr>
          <w:lang w:val="es-AR"/>
        </w:rPr>
        <w:t>mínimo</w:t>
      </w:r>
      <w:r w:rsidR="000B7581">
        <w:rPr>
          <w:lang w:val="es-AR"/>
        </w:rPr>
        <w:t xml:space="preserve"> se crea</w:t>
      </w:r>
      <w:r>
        <w:rPr>
          <w:lang w:val="es-AR"/>
        </w:rPr>
        <w:t xml:space="preserve"> tomando los datos de la lista de </w:t>
      </w:r>
      <w:proofErr w:type="spellStart"/>
      <w:r>
        <w:rPr>
          <w:lang w:val="es-AR"/>
        </w:rPr>
        <w:t>hiperacos</w:t>
      </w:r>
      <w:proofErr w:type="spellEnd"/>
      <w:r w:rsidR="007B5D9D">
        <w:rPr>
          <w:lang w:val="es-AR"/>
        </w:rPr>
        <w:t xml:space="preserve">. Se lee los nodos de entrada y salida necesarios y se escribe la línea con el mismo formato del .hg de entrada. </w:t>
      </w:r>
    </w:p>
    <w:p w:rsidR="0080029C" w:rsidRPr="00253FD3" w:rsidRDefault="0080029C" w:rsidP="000A0516">
      <w:pPr>
        <w:pStyle w:val="Heading1"/>
        <w:numPr>
          <w:ilvl w:val="0"/>
          <w:numId w:val="2"/>
        </w:numPr>
        <w:ind w:left="630"/>
        <w:rPr>
          <w:lang w:val="es-AR"/>
        </w:rPr>
      </w:pPr>
      <w:r w:rsidRPr="00253FD3">
        <w:rPr>
          <w:lang w:val="es-AR"/>
        </w:rPr>
        <w:t>Conclusión</w:t>
      </w:r>
    </w:p>
    <w:p w:rsidR="00387177" w:rsidRPr="00253FD3" w:rsidRDefault="00387177" w:rsidP="00387177">
      <w:pPr>
        <w:ind w:left="630"/>
        <w:rPr>
          <w:lang w:val="es-AR" w:eastAsia="ja-JP"/>
        </w:rPr>
      </w:pPr>
    </w:p>
    <w:p w:rsidR="00484103" w:rsidRDefault="00484103" w:rsidP="00484103">
      <w:pPr>
        <w:ind w:left="630"/>
        <w:jc w:val="both"/>
        <w:rPr>
          <w:lang w:val="es-AR" w:eastAsia="ja-JP"/>
        </w:rPr>
      </w:pPr>
      <w:r w:rsidRPr="00484103">
        <w:rPr>
          <w:lang w:val="es-AR" w:eastAsia="ja-JP"/>
        </w:rPr>
        <w:t xml:space="preserve">Este trabajo planteo un problema NP, es decir, no </w:t>
      </w:r>
      <w:proofErr w:type="spellStart"/>
      <w:r>
        <w:rPr>
          <w:lang w:val="es-AR" w:eastAsia="ja-JP"/>
        </w:rPr>
        <w:t>polinomial</w:t>
      </w:r>
      <w:proofErr w:type="spellEnd"/>
      <w:r w:rsidRPr="00484103">
        <w:rPr>
          <w:lang w:val="es-AR" w:eastAsia="ja-JP"/>
        </w:rPr>
        <w:t xml:space="preserve"> al cual in</w:t>
      </w:r>
      <w:r>
        <w:rPr>
          <w:lang w:val="es-AR" w:eastAsia="ja-JP"/>
        </w:rPr>
        <w:t>tentamos darle respuesta aplica</w:t>
      </w:r>
      <w:r w:rsidRPr="00484103">
        <w:rPr>
          <w:lang w:val="es-AR" w:eastAsia="ja-JP"/>
        </w:rPr>
        <w:t xml:space="preserve">ndo heurísticas que permitieran aproximarnos a una solución correcta. </w:t>
      </w:r>
    </w:p>
    <w:p w:rsidR="00484103" w:rsidRPr="00484103" w:rsidRDefault="00484103" w:rsidP="00484103">
      <w:pPr>
        <w:ind w:left="630"/>
        <w:jc w:val="both"/>
        <w:rPr>
          <w:lang w:val="es-AR" w:eastAsia="ja-JP"/>
        </w:rPr>
      </w:pPr>
      <w:r>
        <w:rPr>
          <w:lang w:val="es-AR" w:eastAsia="ja-JP"/>
        </w:rPr>
        <w:t xml:space="preserve">EL armado de la clase </w:t>
      </w:r>
      <w:proofErr w:type="spellStart"/>
      <w:r w:rsidRPr="00484103">
        <w:rPr>
          <w:i/>
          <w:lang w:val="es-AR" w:eastAsia="ja-JP"/>
        </w:rPr>
        <w:t>HyperGraph</w:t>
      </w:r>
      <w:proofErr w:type="spellEnd"/>
      <w:r>
        <w:rPr>
          <w:i/>
          <w:lang w:val="es-AR" w:eastAsia="ja-JP"/>
        </w:rPr>
        <w:t>,</w:t>
      </w:r>
      <w:r w:rsidRPr="00484103">
        <w:rPr>
          <w:lang w:val="es-AR" w:eastAsia="ja-JP"/>
        </w:rPr>
        <w:t xml:space="preserve"> que fue lo primero que se </w:t>
      </w:r>
      <w:r w:rsidR="00167757" w:rsidRPr="00484103">
        <w:rPr>
          <w:lang w:val="es-AR" w:eastAsia="ja-JP"/>
        </w:rPr>
        <w:t>diseñó</w:t>
      </w:r>
      <w:r w:rsidRPr="00484103">
        <w:rPr>
          <w:lang w:val="es-AR" w:eastAsia="ja-JP"/>
        </w:rPr>
        <w:t xml:space="preserve"> y se le dedico un tiempo considerable,</w:t>
      </w:r>
      <w:r>
        <w:rPr>
          <w:lang w:val="es-AR" w:eastAsia="ja-JP"/>
        </w:rPr>
        <w:t xml:space="preserve"> fue importante dado que este no solo fue utilizado por los algoritmos de búsqueda del camino mínimo, sino también por el </w:t>
      </w:r>
      <w:proofErr w:type="spellStart"/>
      <w:r w:rsidRPr="00484103">
        <w:rPr>
          <w:i/>
          <w:lang w:val="es-AR" w:eastAsia="ja-JP"/>
        </w:rPr>
        <w:t>Parser</w:t>
      </w:r>
      <w:proofErr w:type="spellEnd"/>
      <w:r>
        <w:rPr>
          <w:lang w:val="es-AR" w:eastAsia="ja-JP"/>
        </w:rPr>
        <w:t xml:space="preserve">, el cual tomaba los datos de los archivos .hg y también permitía devolver los archivos min.dot y </w:t>
      </w:r>
      <w:proofErr w:type="spellStart"/>
      <w:r>
        <w:rPr>
          <w:lang w:val="es-AR" w:eastAsia="ja-JP"/>
        </w:rPr>
        <w:t>min.hg</w:t>
      </w:r>
      <w:proofErr w:type="spellEnd"/>
      <w:r>
        <w:rPr>
          <w:lang w:val="es-AR" w:eastAsia="ja-JP"/>
        </w:rPr>
        <w:t>.</w:t>
      </w:r>
    </w:p>
    <w:p w:rsidR="00387177" w:rsidRPr="00484103" w:rsidRDefault="00387177" w:rsidP="00387177">
      <w:pPr>
        <w:ind w:left="630"/>
        <w:rPr>
          <w:lang w:val="es-AR" w:eastAsia="ja-JP"/>
        </w:rPr>
      </w:pPr>
    </w:p>
    <w:p w:rsidR="008633AD" w:rsidRDefault="008633AD">
      <w:pPr>
        <w:ind w:left="720"/>
        <w:rPr>
          <w:lang w:val="es-AR"/>
        </w:rPr>
      </w:pPr>
    </w:p>
    <w:p w:rsidR="008633AD" w:rsidRPr="008633AD" w:rsidRDefault="008633AD" w:rsidP="0080029C">
      <w:pPr>
        <w:pStyle w:val="ListParagraph"/>
        <w:ind w:left="785" w:firstLine="0"/>
        <w:rPr>
          <w:lang w:val="es-AR"/>
        </w:rPr>
      </w:pPr>
    </w:p>
    <w:sectPr w:rsidR="008633AD" w:rsidRPr="008633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18" w:rsidRDefault="00636B18">
      <w:pPr>
        <w:spacing w:after="0" w:line="240" w:lineRule="auto"/>
      </w:pPr>
      <w:r>
        <w:separator/>
      </w:r>
    </w:p>
  </w:endnote>
  <w:endnote w:type="continuationSeparator" w:id="0">
    <w:p w:rsidR="00636B18" w:rsidRDefault="0063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649" w:rsidRDefault="00C46490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69417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18" w:rsidRDefault="00636B18">
      <w:pPr>
        <w:spacing w:after="0" w:line="240" w:lineRule="auto"/>
      </w:pPr>
      <w:r>
        <w:separator/>
      </w:r>
    </w:p>
  </w:footnote>
  <w:footnote w:type="continuationSeparator" w:id="0">
    <w:p w:rsidR="00636B18" w:rsidRDefault="0063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649" w:rsidRDefault="00C46490">
    <w:pPr>
      <w:pStyle w:val="Head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256E59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502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E588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502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DA"/>
    <w:rsid w:val="00050AE7"/>
    <w:rsid w:val="00053A7D"/>
    <w:rsid w:val="0008589B"/>
    <w:rsid w:val="000A0516"/>
    <w:rsid w:val="000A1F17"/>
    <w:rsid w:val="000B7581"/>
    <w:rsid w:val="00167757"/>
    <w:rsid w:val="00190C85"/>
    <w:rsid w:val="001E44AF"/>
    <w:rsid w:val="00253FD3"/>
    <w:rsid w:val="002709DA"/>
    <w:rsid w:val="002777A2"/>
    <w:rsid w:val="002E3E55"/>
    <w:rsid w:val="00327F88"/>
    <w:rsid w:val="00384BC8"/>
    <w:rsid w:val="00387177"/>
    <w:rsid w:val="003A6B66"/>
    <w:rsid w:val="004277DA"/>
    <w:rsid w:val="0047291C"/>
    <w:rsid w:val="00484103"/>
    <w:rsid w:val="005105B6"/>
    <w:rsid w:val="00514F6F"/>
    <w:rsid w:val="00547EED"/>
    <w:rsid w:val="005640E8"/>
    <w:rsid w:val="005E1C7D"/>
    <w:rsid w:val="006146D8"/>
    <w:rsid w:val="00636B18"/>
    <w:rsid w:val="006D1BC8"/>
    <w:rsid w:val="00761528"/>
    <w:rsid w:val="0079634A"/>
    <w:rsid w:val="00797649"/>
    <w:rsid w:val="007B2ECD"/>
    <w:rsid w:val="007B5D9D"/>
    <w:rsid w:val="0080029C"/>
    <w:rsid w:val="00840F8A"/>
    <w:rsid w:val="00850940"/>
    <w:rsid w:val="008633AD"/>
    <w:rsid w:val="008873F0"/>
    <w:rsid w:val="008A6C77"/>
    <w:rsid w:val="008C4EDC"/>
    <w:rsid w:val="00AD2729"/>
    <w:rsid w:val="00B22A5A"/>
    <w:rsid w:val="00B55027"/>
    <w:rsid w:val="00BE3F2C"/>
    <w:rsid w:val="00BF2E94"/>
    <w:rsid w:val="00C14E4F"/>
    <w:rsid w:val="00C40951"/>
    <w:rsid w:val="00C46490"/>
    <w:rsid w:val="00D021D5"/>
    <w:rsid w:val="00D5109E"/>
    <w:rsid w:val="00D57CB8"/>
    <w:rsid w:val="00D734B0"/>
    <w:rsid w:val="00E21005"/>
    <w:rsid w:val="00EB6215"/>
    <w:rsid w:val="00F17CCA"/>
    <w:rsid w:val="00F32055"/>
    <w:rsid w:val="00F619A2"/>
    <w:rsid w:val="00F73927"/>
    <w:rsid w:val="00FB378C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DefaultParagraphFont"/>
    <w:link w:val="Instructions"/>
    <w:rPr>
      <w:color w:val="595959" w:themeColor="text1" w:themeTint="A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DefaultParagraphFont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as%20Rivas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9050C7-C820-4813-ABAA-A62035F13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1</Pages>
  <Words>1098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2013-06-06T19:29:00Z</dcterms:created>
  <dcterms:modified xsi:type="dcterms:W3CDTF">2013-06-07T18:59:00Z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